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160"/>
        <w:gridCol w:w="7560"/>
      </w:tblGrid>
      <w:tr w:rsidR="00927723" w:rsidTr="30B4D690" w14:paraId="6748F1FB" w14:textId="77777777">
        <w:tc>
          <w:tcPr>
            <w:tcW w:w="2160" w:type="dxa"/>
            <w:tcMar/>
          </w:tcPr>
          <w:p w:rsidR="00927723" w:rsidP="002E005D" w:rsidRDefault="00927723" w14:paraId="2DBC5AD5" w14:textId="77777777">
            <w:pPr>
              <w:spacing w:line="240" w:lineRule="auto"/>
            </w:pPr>
          </w:p>
        </w:tc>
        <w:tc>
          <w:tcPr>
            <w:tcW w:w="7560" w:type="dxa"/>
            <w:tcMar>
              <w:bottom w:w="576" w:type="dxa"/>
            </w:tcMar>
          </w:tcPr>
          <w:p w:rsidRPr="002F51AC" w:rsidR="00C01B40" w:rsidP="00F132C7" w:rsidRDefault="00C01B40" w14:paraId="03CC4C33" w14:textId="77777777">
            <w:pPr>
              <w:pStyle w:val="Title"/>
              <w:rPr>
                <w:sz w:val="32"/>
                <w:szCs w:val="36"/>
              </w:rPr>
            </w:pPr>
            <w:r w:rsidRPr="002F51AC">
              <w:rPr>
                <w:sz w:val="32"/>
                <w:szCs w:val="36"/>
              </w:rPr>
              <w:t xml:space="preserve">Resume for </w:t>
            </w:r>
          </w:p>
          <w:p w:rsidRPr="002F51AC" w:rsidR="00F132C7" w:rsidP="00F132C7" w:rsidRDefault="00BE1344" w14:paraId="2DF5579A" w14:textId="1CEFA27F">
            <w:pPr>
              <w:pStyle w:val="Title"/>
              <w:rPr>
                <w:rFonts w:ascii="Arial Black" w:hAnsi="Arial Black"/>
                <w:sz w:val="44"/>
              </w:rPr>
            </w:pPr>
            <w:r w:rsidRPr="002F51AC">
              <w:rPr>
                <w:rFonts w:ascii="Arial Black" w:hAnsi="Arial Black"/>
                <w:sz w:val="44"/>
              </w:rPr>
              <w:t>chen pin leong</w:t>
            </w:r>
            <w:r w:rsidRPr="002F51AC" w:rsidR="00481808">
              <w:rPr>
                <w:rFonts w:ascii="Arial Black" w:hAnsi="Arial Black"/>
                <w:sz w:val="44"/>
              </w:rPr>
              <w:t xml:space="preserve"> (Patrick)</w:t>
            </w:r>
          </w:p>
          <w:p w:rsidR="00927723" w:rsidP="002E005D" w:rsidRDefault="00BE1344" w14:paraId="3E231018" w14:textId="04B3F83B">
            <w:pPr>
              <w:pStyle w:val="NoSpacing"/>
            </w:pPr>
            <w:r>
              <w:t xml:space="preserve">Unit 2/61 Westerham street, </w:t>
            </w:r>
            <w:proofErr w:type="spellStart"/>
            <w:r>
              <w:t>Taringa</w:t>
            </w:r>
            <w:proofErr w:type="spellEnd"/>
            <w:r>
              <w:t xml:space="preserve"> 4068</w:t>
            </w:r>
            <w:r w:rsidR="00C5513F">
              <w:t xml:space="preserve"> </w:t>
            </w:r>
            <w:proofErr w:type="gramStart"/>
            <w:r w:rsidR="00927723">
              <w:t>| </w:t>
            </w:r>
            <w:r w:rsidR="00927723">
              <w:rPr>
                <w:kern w:val="20"/>
              </w:rPr>
              <w:t> </w:t>
            </w:r>
            <w:r>
              <w:t>Patrickleongcp@gmail.com</w:t>
            </w:r>
            <w:proofErr w:type="gramEnd"/>
            <w:r w:rsidR="00927723">
              <w:t>  |  </w:t>
            </w:r>
            <w:r>
              <w:t>0466584245</w:t>
            </w:r>
            <w:r w:rsidR="00BD2A61">
              <w:t xml:space="preserve"> </w:t>
            </w:r>
          </w:p>
          <w:p w:rsidR="00BD2A61" w:rsidP="002E005D" w:rsidRDefault="00BD2A61" w14:paraId="7AC7377E" w14:textId="77777777">
            <w:pPr>
              <w:pStyle w:val="NoSpacing"/>
            </w:pPr>
          </w:p>
          <w:p w:rsidR="00BD2A61" w:rsidP="002E005D" w:rsidRDefault="00BD2A61" w14:paraId="382E6798" w14:noSpellErr="1" w14:textId="797D7FC7">
            <w:pPr>
              <w:pStyle w:val="NoSpacing"/>
            </w:pPr>
            <w:r w:rsidR="75AAC8D2">
              <w:rPr/>
              <w:t>Residency Status:</w:t>
            </w:r>
            <w:r w:rsidR="75AAC8D2">
              <w:rPr/>
              <w:t xml:space="preserve"> </w:t>
            </w:r>
            <w:r w:rsidR="75AAC8D2">
              <w:rPr/>
              <w:t xml:space="preserve">Temporary Graduate Visa </w:t>
            </w:r>
            <w:r w:rsidR="75AAC8D2">
              <w:rPr/>
              <w:t>(</w:t>
            </w:r>
            <w:r w:rsidR="75AAC8D2">
              <w:rPr/>
              <w:t>Subclass 485</w:t>
            </w:r>
            <w:r w:rsidR="75AAC8D2">
              <w:rPr/>
              <w:t>)</w:t>
            </w:r>
            <w:r w:rsidR="75AAC8D2">
              <w:rPr/>
              <w:t xml:space="preserve"> – Post-study Work Stream which allows two to four year</w:t>
            </w:r>
            <w:r w:rsidR="75AAC8D2">
              <w:rPr/>
              <w:t>s</w:t>
            </w:r>
            <w:r w:rsidR="75AAC8D2">
              <w:rPr/>
              <w:t xml:space="preserve"> stay in Australia.</w:t>
            </w:r>
            <w:r w:rsidR="75AAC8D2">
              <w:rPr/>
              <w:t xml:space="preserve"> </w:t>
            </w:r>
          </w:p>
        </w:tc>
      </w:tr>
      <w:tr w:rsidR="00927723" w:rsidTr="30B4D690" w14:paraId="14A62969" w14:textId="77777777">
        <w:tc>
          <w:tcPr>
            <w:tcW w:w="2160" w:type="dxa"/>
            <w:tcMar/>
          </w:tcPr>
          <w:p w:rsidR="00927723" w:rsidP="002E005D" w:rsidRDefault="009B4301" w14:paraId="74781A20" w14:textId="2713BD7C">
            <w:pPr>
              <w:pStyle w:val="Heading1"/>
            </w:pPr>
            <w:r>
              <w:t>about myself</w:t>
            </w:r>
          </w:p>
        </w:tc>
        <w:tc>
          <w:tcPr>
            <w:tcW w:w="7560" w:type="dxa"/>
            <w:tcMar/>
          </w:tcPr>
          <w:p w:rsidR="002401FE" w:rsidP="00562640" w:rsidRDefault="009B4301" w14:paraId="3E8F25B3" w14:noSpellErr="1" w14:textId="220FE0DB">
            <w:r w:rsidR="75AAC8D2">
              <w:rPr/>
              <w:t xml:space="preserve">I am </w:t>
            </w:r>
            <w:r w:rsidR="75AAC8D2">
              <w:rPr/>
              <w:t xml:space="preserve">a </w:t>
            </w:r>
            <w:r w:rsidR="75AAC8D2">
              <w:rPr/>
              <w:t>person who strive</w:t>
            </w:r>
            <w:r w:rsidR="75AAC8D2">
              <w:rPr/>
              <w:t>s</w:t>
            </w:r>
            <w:r w:rsidR="75AAC8D2">
              <w:rPr/>
              <w:t xml:space="preserve"> </w:t>
            </w:r>
            <w:r w:rsidR="75AAC8D2">
              <w:rPr/>
              <w:t>to</w:t>
            </w:r>
            <w:r w:rsidR="75AAC8D2">
              <w:rPr/>
              <w:t xml:space="preserve"> learn </w:t>
            </w:r>
            <w:r w:rsidR="75AAC8D2">
              <w:rPr/>
              <w:t>and seek</w:t>
            </w:r>
            <w:r w:rsidR="75AAC8D2">
              <w:rPr/>
              <w:t>s</w:t>
            </w:r>
            <w:r w:rsidR="75AAC8D2">
              <w:rPr/>
              <w:t xml:space="preserve"> to gain new </w:t>
            </w:r>
            <w:r w:rsidR="75AAC8D2">
              <w:rPr/>
              <w:t>experience</w:t>
            </w:r>
            <w:r w:rsidR="75AAC8D2">
              <w:rPr/>
              <w:t>s.</w:t>
            </w:r>
            <w:r w:rsidR="75AAC8D2">
              <w:rPr/>
              <w:t xml:space="preserve"> </w:t>
            </w:r>
            <w:r w:rsidR="75AAC8D2">
              <w:rPr/>
              <w:t>I</w:t>
            </w:r>
            <w:r w:rsidR="75AAC8D2">
              <w:rPr/>
              <w:t xml:space="preserve"> </w:t>
            </w:r>
            <w:r w:rsidR="75AAC8D2">
              <w:rPr/>
              <w:t xml:space="preserve">have </w:t>
            </w:r>
            <w:r w:rsidR="75AAC8D2">
              <w:rPr/>
              <w:t>graduated from Queensland University of Technology</w:t>
            </w:r>
            <w:r w:rsidR="75AAC8D2">
              <w:rPr/>
              <w:t>’s very reputable Faculty of Information Technology</w:t>
            </w:r>
            <w:r w:rsidR="75AAC8D2">
              <w:rPr/>
              <w:t>.</w:t>
            </w:r>
            <w:r w:rsidR="75AAC8D2">
              <w:rPr/>
              <w:t xml:space="preserve"> </w:t>
            </w:r>
            <w:r w:rsidR="75AAC8D2">
              <w:rPr/>
              <w:t>I seek challenges to improve myself in different areas of my life and</w:t>
            </w:r>
            <w:r w:rsidR="75AAC8D2">
              <w:rPr/>
              <w:t xml:space="preserve"> </w:t>
            </w:r>
            <w:r w:rsidR="75AAC8D2">
              <w:rPr/>
              <w:t>I am a team player</w:t>
            </w:r>
            <w:r w:rsidR="75AAC8D2">
              <w:rPr/>
              <w:t xml:space="preserve"> </w:t>
            </w:r>
            <w:r w:rsidRPr="75AAC8D2" w:rsidR="75AAC8D2">
              <w:rPr>
                <w:color w:val="000000" w:themeColor="text1" w:themeTint="FF" w:themeShade="FF"/>
              </w:rPr>
              <w:t>who</w:t>
            </w:r>
            <w:r w:rsidR="75AAC8D2">
              <w:rPr/>
              <w:t xml:space="preserve"> </w:t>
            </w:r>
            <w:r w:rsidR="75AAC8D2">
              <w:rPr/>
              <w:t>possess</w:t>
            </w:r>
            <w:r w:rsidR="75AAC8D2">
              <w:rPr/>
              <w:t>es</w:t>
            </w:r>
            <w:r w:rsidR="75AAC8D2">
              <w:rPr/>
              <w:t xml:space="preserve"> effective commun</w:t>
            </w:r>
            <w:r w:rsidR="75AAC8D2">
              <w:rPr/>
              <w:t xml:space="preserve">ication skills, decision-making </w:t>
            </w:r>
            <w:r w:rsidRPr="75AAC8D2" w:rsidR="75AAC8D2">
              <w:rPr>
                <w:color w:val="000000" w:themeColor="text1" w:themeTint="FF" w:themeShade="FF"/>
              </w:rPr>
              <w:t>and</w:t>
            </w:r>
            <w:r w:rsidRPr="75AAC8D2" w:rsidR="75AAC8D2">
              <w:rPr>
                <w:color w:val="FF0000"/>
              </w:rPr>
              <w:t xml:space="preserve"> </w:t>
            </w:r>
            <w:r w:rsidR="75AAC8D2">
              <w:rPr/>
              <w:t xml:space="preserve">critical thinking skills as well as self-management skills. </w:t>
            </w:r>
            <w:r w:rsidR="75AAC8D2">
              <w:rPr/>
              <w:t>I</w:t>
            </w:r>
            <w:r w:rsidR="75AAC8D2">
              <w:rPr/>
              <w:t xml:space="preserve"> </w:t>
            </w:r>
            <w:r w:rsidR="75AAC8D2">
              <w:rPr/>
              <w:t xml:space="preserve">look forward </w:t>
            </w:r>
            <w:r w:rsidR="75AAC8D2">
              <w:rPr/>
              <w:t>in</w:t>
            </w:r>
            <w:r w:rsidR="75AAC8D2">
              <w:rPr/>
              <w:t xml:space="preserve"> bringing a positive impact</w:t>
            </w:r>
            <w:r w:rsidR="75AAC8D2">
              <w:rPr/>
              <w:t xml:space="preserve"> </w:t>
            </w:r>
            <w:r w:rsidR="75AAC8D2">
              <w:rPr/>
              <w:t>to</w:t>
            </w:r>
            <w:r w:rsidR="75AAC8D2">
              <w:rPr/>
              <w:t xml:space="preserve"> your organization through the skills I </w:t>
            </w:r>
            <w:r w:rsidRPr="75AAC8D2" w:rsidR="75AAC8D2">
              <w:rPr>
                <w:color w:val="000000" w:themeColor="text1" w:themeTint="FF" w:themeShade="FF"/>
              </w:rPr>
              <w:t>have</w:t>
            </w:r>
            <w:r w:rsidR="75AAC8D2">
              <w:rPr/>
              <w:t>. In the long term, I do yearn to plant myself here in Australia as a</w:t>
            </w:r>
            <w:r w:rsidR="75AAC8D2">
              <w:rPr/>
              <w:t xml:space="preserve"> </w:t>
            </w:r>
            <w:r w:rsidR="75AAC8D2">
              <w:rPr/>
              <w:t xml:space="preserve">permanent resident.   </w:t>
            </w:r>
          </w:p>
        </w:tc>
        <w:bookmarkStart w:name="_GoBack" w:id="0"/>
        <w:bookmarkEnd w:id="0"/>
      </w:tr>
      <w:tr w:rsidR="00497265" w:rsidTr="30B4D690" w14:paraId="4AFC83EC" w14:textId="77777777">
        <w:tc>
          <w:tcPr>
            <w:tcW w:w="2160" w:type="dxa"/>
            <w:tcMar/>
          </w:tcPr>
          <w:p w:rsidR="00497265" w:rsidP="002E005D" w:rsidRDefault="00497265" w14:paraId="1D4C6814" w14:textId="60FF01AB">
            <w:pPr>
              <w:pStyle w:val="Heading1"/>
            </w:pPr>
            <w:r>
              <w:t>Personal github link</w:t>
            </w:r>
          </w:p>
        </w:tc>
        <w:tc>
          <w:tcPr>
            <w:tcW w:w="7560" w:type="dxa"/>
            <w:tcMar/>
          </w:tcPr>
          <w:p w:rsidR="00497265" w:rsidP="00562640" w:rsidRDefault="00497265" w14:paraId="17419BA3" w14:textId="54830CC1">
            <w:hyperlink w:history="1" r:id="rId8">
              <w:r w:rsidRPr="00EE404E">
                <w:rPr>
                  <w:rStyle w:val="Hyperlink"/>
                </w:rPr>
                <w:t>https://github.com/leongcp93</w:t>
              </w:r>
            </w:hyperlink>
            <w:r>
              <w:t xml:space="preserve"> </w:t>
            </w:r>
          </w:p>
        </w:tc>
      </w:tr>
      <w:tr w:rsidR="00927723" w:rsidTr="30B4D690" w14:paraId="36F803A7" w14:textId="77777777">
        <w:tc>
          <w:tcPr>
            <w:tcW w:w="2160" w:type="dxa"/>
            <w:tcMar/>
          </w:tcPr>
          <w:p w:rsidR="00927723" w:rsidP="002E005D" w:rsidRDefault="00927723" w14:paraId="05D5AFC9" w14:textId="069AB504">
            <w:pPr>
              <w:pStyle w:val="Heading1"/>
            </w:pPr>
            <w:r>
              <w:t>Education</w:t>
            </w:r>
            <w:r w:rsidR="00F31C06">
              <w:t xml:space="preserve"> &amp; Qualifications</w:t>
            </w:r>
          </w:p>
        </w:tc>
        <w:tc>
          <w:tcPr>
            <w:tcW w:w="7560" w:type="dxa"/>
            <w:tcMar/>
          </w:tcPr>
          <w:p w:rsidR="002F51AC" w:rsidP="002E005D" w:rsidRDefault="00BE1344" w14:paraId="4CB77409" w14:textId="77777777">
            <w:pPr>
              <w:pStyle w:val="Heading2"/>
            </w:pPr>
            <w:r>
              <w:rPr>
                <w:rStyle w:val="Strong"/>
              </w:rPr>
              <w:t>Q</w:t>
            </w:r>
            <w:r w:rsidR="002F51AC">
              <w:rPr>
                <w:rStyle w:val="Strong"/>
              </w:rPr>
              <w:t xml:space="preserve">ueensland University of </w:t>
            </w:r>
            <w:r>
              <w:rPr>
                <w:rStyle w:val="Strong"/>
              </w:rPr>
              <w:t>T</w:t>
            </w:r>
            <w:r w:rsidR="002F51AC">
              <w:rPr>
                <w:rStyle w:val="Strong"/>
              </w:rPr>
              <w:t>echnology</w:t>
            </w:r>
            <w:r w:rsidR="002F51AC">
              <w:t>,</w:t>
            </w:r>
          </w:p>
          <w:p w:rsidR="00927723" w:rsidP="002E005D" w:rsidRDefault="00BE1344" w14:paraId="71C5730E" w14:textId="34EB58E8">
            <w:pPr>
              <w:pStyle w:val="Heading2"/>
            </w:pPr>
            <w:r>
              <w:t>Garden points</w:t>
            </w:r>
            <w:r w:rsidR="007C59C8">
              <w:t xml:space="preserve"> (</w:t>
            </w:r>
            <w:r w:rsidR="000A05A2">
              <w:t xml:space="preserve">Jul 2015 - dec </w:t>
            </w:r>
            <w:r w:rsidR="007C59C8">
              <w:t>2017)</w:t>
            </w:r>
          </w:p>
          <w:p w:rsidRPr="00A65719" w:rsidR="00A65719" w:rsidP="00A65719" w:rsidRDefault="00BE1344" w14:paraId="1B35F636" w14:textId="7D3D60FA">
            <w:pPr>
              <w:pStyle w:val="Heading3"/>
            </w:pPr>
            <w:r w:rsidR="30B4D690">
              <w:rPr/>
              <w:t>Bachelor</w:t>
            </w:r>
            <w:r w:rsidR="30B4D690">
              <w:rPr/>
              <w:t xml:space="preserve"> of Information technology: Majoring in computer science</w:t>
            </w:r>
          </w:p>
          <w:p w:rsidR="00AA4325" w:rsidP="00AA4325" w:rsidRDefault="00AA4325" w14:paraId="4A2B7182" w14:textId="1447B560">
            <w:r w:rsidRPr="00AA4325">
              <w:rPr>
                <w:b/>
              </w:rPr>
              <w:lastRenderedPageBreak/>
              <w:t>Achievement</w:t>
            </w:r>
            <w:r>
              <w:t xml:space="preserve">: </w:t>
            </w:r>
          </w:p>
          <w:p w:rsidR="00E21548" w:rsidP="00F31C06" w:rsidRDefault="000A1382" w14:paraId="0F885606" w14:textId="77B28F8F">
            <w:pPr>
              <w:pStyle w:val="ListParagraph"/>
              <w:numPr>
                <w:ilvl w:val="0"/>
                <w:numId w:val="3"/>
              </w:numPr>
            </w:pPr>
            <w:r>
              <w:t>Achieved overall grade of 6 (out of 7) for final year project.</w:t>
            </w:r>
          </w:p>
          <w:p w:rsidR="00E50D7A" w:rsidP="00E50D7A" w:rsidRDefault="00F31C06" w14:paraId="0D96753D" w14:textId="2A9D1220">
            <w:pPr>
              <w:pStyle w:val="ListParagraph"/>
              <w:numPr>
                <w:ilvl w:val="0"/>
                <w:numId w:val="3"/>
              </w:numPr>
            </w:pPr>
            <w:r>
              <w:t xml:space="preserve">Acquired skills on building/managing </w:t>
            </w:r>
            <w:r w:rsidR="00830AAA">
              <w:t>web-based</w:t>
            </w:r>
            <w:r>
              <w:t xml:space="preserve"> application and mobile</w:t>
            </w:r>
            <w:r w:rsidR="00830AAA">
              <w:t>-</w:t>
            </w:r>
            <w:r>
              <w:t>based application.</w:t>
            </w:r>
          </w:p>
          <w:p w:rsidR="00640593" w:rsidP="00E50D7A" w:rsidRDefault="00640593" w14:paraId="6A52CA23" w14:textId="11266B28">
            <w:pPr>
              <w:pStyle w:val="ListParagraph"/>
              <w:numPr>
                <w:ilvl w:val="0"/>
                <w:numId w:val="3"/>
              </w:numPr>
            </w:pPr>
            <w:r>
              <w:t xml:space="preserve">Acquired skills </w:t>
            </w:r>
            <w:r w:rsidR="00956B8B">
              <w:t xml:space="preserve">on </w:t>
            </w:r>
            <w:r>
              <w:t xml:space="preserve">creating website using </w:t>
            </w:r>
            <w:proofErr w:type="spellStart"/>
            <w:r w:rsidR="009D717C">
              <w:t>NodeJs</w:t>
            </w:r>
            <w:proofErr w:type="spellEnd"/>
            <w:r>
              <w:t xml:space="preserve"> with 3 different API.</w:t>
            </w:r>
          </w:p>
          <w:p w:rsidR="009D717C" w:rsidP="00956B8B" w:rsidRDefault="00640593" w14:paraId="5077D674" w14:textId="3A04504D">
            <w:pPr>
              <w:pStyle w:val="ListParagraph"/>
              <w:numPr>
                <w:ilvl w:val="0"/>
                <w:numId w:val="3"/>
              </w:numPr>
            </w:pPr>
            <w:r>
              <w:t xml:space="preserve">Acquired skills on </w:t>
            </w:r>
            <w:r w:rsidR="00956B8B">
              <w:t>managing project backup using GITHUB</w:t>
            </w:r>
            <w:r w:rsidR="009D717C">
              <w:t>.</w:t>
            </w:r>
          </w:p>
          <w:p w:rsidR="00F31C06" w:rsidP="00F31C06" w:rsidRDefault="00F31C06" w14:paraId="53F920DB" w14:textId="34C5FEE7">
            <w:r w:rsidRPr="00BE75F5">
              <w:rPr>
                <w:b/>
              </w:rPr>
              <w:t xml:space="preserve">Activities and </w:t>
            </w:r>
            <w:r w:rsidRPr="00BE75F5" w:rsidR="00407A98">
              <w:rPr>
                <w:b/>
                <w:color w:val="000000" w:themeColor="text1"/>
              </w:rPr>
              <w:t>S</w:t>
            </w:r>
            <w:r w:rsidRPr="00BE75F5">
              <w:rPr>
                <w:b/>
              </w:rPr>
              <w:t>ocieties</w:t>
            </w:r>
            <w:r>
              <w:t>:</w:t>
            </w:r>
          </w:p>
          <w:p w:rsidR="00F31C06" w:rsidP="00F31C06" w:rsidRDefault="00F31C06" w14:paraId="16AB9948" w14:textId="71CF7FEF">
            <w:pPr>
              <w:pStyle w:val="ListParagraph"/>
              <w:numPr>
                <w:ilvl w:val="0"/>
                <w:numId w:val="3"/>
              </w:numPr>
            </w:pPr>
            <w:r>
              <w:t xml:space="preserve">Event </w:t>
            </w:r>
            <w:r w:rsidR="005232D8">
              <w:t>C</w:t>
            </w:r>
            <w:r>
              <w:t>oordinator for Campus Christian Movement (CCM) Student Club.</w:t>
            </w:r>
          </w:p>
          <w:p w:rsidRPr="00407A98" w:rsidR="007C59C8" w:rsidP="00407A98" w:rsidRDefault="00970071" w14:paraId="695FECA2" w14:textId="5589D43C">
            <w:pPr>
              <w:pStyle w:val="ListParagraph"/>
              <w:numPr>
                <w:ilvl w:val="0"/>
                <w:numId w:val="3"/>
              </w:numPr>
            </w:pPr>
            <w:r>
              <w:t>Actively serving in the local church as a Logistic Department Volunteer</w:t>
            </w:r>
            <w:r w:rsidR="00830AAA">
              <w:t>.</w:t>
            </w:r>
          </w:p>
          <w:p w:rsidR="002B177E" w:rsidP="007C59C8" w:rsidRDefault="002B177E" w14:paraId="51B3FF4D" w14:textId="77777777">
            <w:pPr>
              <w:rPr>
                <w:b/>
              </w:rPr>
            </w:pPr>
          </w:p>
          <w:p w:rsidR="007C17DF" w:rsidP="007C59C8" w:rsidRDefault="007C59C8" w14:paraId="642A4A07" w14:textId="7DC1F92D">
            <w:r w:rsidRPr="30B4D690" w:rsidR="30B4D690">
              <w:rPr>
                <w:b w:val="1"/>
                <w:bCs w:val="1"/>
              </w:rPr>
              <w:t>INTI International College</w:t>
            </w:r>
            <w:r w:rsidR="30B4D690">
              <w:rPr/>
              <w:t xml:space="preserve">, </w:t>
            </w:r>
          </w:p>
          <w:p w:rsidR="007C17DF" w:rsidP="30B4D690" w:rsidRDefault="007C59C8" w14:paraId="7B144E76" w14:noSpellErr="1" w14:textId="0BC965E7">
            <w:pPr>
              <w:pStyle w:val="Normal"/>
            </w:pPr>
            <w:r w:rsidR="30B4D690">
              <w:rPr/>
              <w:t>Selangor SS15</w:t>
            </w:r>
            <w:r w:rsidR="30B4D690">
              <w:rPr/>
              <w:t xml:space="preserve">, </w:t>
            </w:r>
            <w:r w:rsidR="30B4D690">
              <w:rPr/>
              <w:t>Malaysia</w:t>
            </w:r>
            <w:r w:rsidR="30B4D690">
              <w:rPr/>
              <w:t xml:space="preserve"> </w:t>
            </w:r>
            <w:r w:rsidR="30B4D690">
              <w:rPr/>
              <w:t>(</w:t>
            </w:r>
            <w:r w:rsidR="30B4D690">
              <w:rPr/>
              <w:t>MAR 2011 - AUG 2014)</w:t>
            </w:r>
          </w:p>
          <w:p w:rsidR="30B4D690" w:rsidP="30B4D690" w:rsidRDefault="30B4D690" w14:noSpellErr="1" w14:paraId="513B4C11" w14:textId="02192AEA">
            <w:pPr>
              <w:pStyle w:val="Heading3"/>
            </w:pPr>
            <w:r w:rsidR="30B4D690">
              <w:rPr/>
              <w:t>Diploma in information and communication technology</w:t>
            </w:r>
          </w:p>
          <w:p w:rsidR="30B4D690" w:rsidP="30B4D690" w:rsidRDefault="30B4D690" w14:paraId="11B4F61C" w14:textId="608BF409">
            <w:pPr>
              <w:pStyle w:val="Normal"/>
            </w:pPr>
          </w:p>
          <w:p w:rsidRPr="00D7264D" w:rsidR="00D7264D" w:rsidP="00DD395F" w:rsidRDefault="00D7264D" w14:paraId="2E32BC20" w14:textId="7D34C30A">
            <w:pPr>
              <w:rPr>
                <w:b/>
              </w:rPr>
            </w:pPr>
            <w:r w:rsidRPr="00D7264D">
              <w:rPr>
                <w:b/>
              </w:rPr>
              <w:t>Achievements:</w:t>
            </w:r>
          </w:p>
          <w:p w:rsidR="00704772" w:rsidP="00704772" w:rsidRDefault="00704772" w14:paraId="7E7D6097" w14:textId="2BA67D44">
            <w:pPr>
              <w:pStyle w:val="ListParagraph"/>
              <w:numPr>
                <w:ilvl w:val="0"/>
                <w:numId w:val="3"/>
              </w:numPr>
            </w:pPr>
            <w:r>
              <w:t xml:space="preserve">Achieved overall grade of “B” (Good: 72-74) in final year project </w:t>
            </w:r>
          </w:p>
          <w:p w:rsidR="00830AAA" w:rsidP="000C3AC8" w:rsidRDefault="000C3AC8" w14:paraId="4778D2A3" w14:noSpellErr="1" w14:textId="51761339">
            <w:pPr>
              <w:pStyle w:val="ListParagraph"/>
              <w:numPr>
                <w:ilvl w:val="0"/>
                <w:numId w:val="3"/>
              </w:numPr>
              <w:rPr/>
            </w:pPr>
            <w:r w:rsidR="30B4D690">
              <w:rPr/>
              <w:t>Learned basic skills of web development and programming</w:t>
            </w:r>
            <w:r w:rsidRPr="30B4D690" w:rsidR="30B4D690">
              <w:rPr>
                <w:color w:val="FF0000"/>
              </w:rPr>
              <w:t xml:space="preserve"> </w:t>
            </w:r>
            <w:r w:rsidRPr="30B4D690" w:rsidR="30B4D690">
              <w:rPr>
                <w:color w:val="000000" w:themeColor="text1" w:themeTint="FF" w:themeShade="FF"/>
              </w:rPr>
              <w:t>on</w:t>
            </w:r>
            <w:r w:rsidRPr="30B4D690" w:rsidR="30B4D690">
              <w:rPr>
                <w:color w:val="000000" w:themeColor="text1" w:themeTint="FF" w:themeShade="FF"/>
              </w:rPr>
              <w:t xml:space="preserve"> W</w:t>
            </w:r>
            <w:r w:rsidR="30B4D690">
              <w:rPr/>
              <w:t>indows platform.</w:t>
            </w:r>
          </w:p>
          <w:p w:rsidR="008A0EC1" w:rsidP="008A0EC1" w:rsidRDefault="008A0EC1" w14:paraId="1F74CAC6" w14:textId="77777777"/>
          <w:p w:rsidRPr="00BD2E83" w:rsidR="00830AAA" w:rsidP="008A0EC1" w:rsidRDefault="002B177E" w14:paraId="69C347C4" w14:textId="3A3507B0">
            <w:pPr>
              <w:rPr>
                <w:b/>
              </w:rPr>
            </w:pPr>
            <w:r w:rsidRPr="00BD2E83">
              <w:rPr>
                <w:b/>
              </w:rPr>
              <w:t xml:space="preserve">Activities and </w:t>
            </w:r>
            <w:r w:rsidRPr="00BD2E83">
              <w:rPr>
                <w:b/>
                <w:color w:val="000000" w:themeColor="text1"/>
              </w:rPr>
              <w:t>S</w:t>
            </w:r>
            <w:r w:rsidRPr="00BD2E83" w:rsidR="00830AAA">
              <w:rPr>
                <w:b/>
              </w:rPr>
              <w:t>ocieties:</w:t>
            </w:r>
          </w:p>
          <w:p w:rsidR="00830AAA" w:rsidP="00830AAA" w:rsidRDefault="00233D1D" w14:paraId="7E1B6278" w14:textId="246D91C7">
            <w:pPr>
              <w:pStyle w:val="ListParagraph"/>
              <w:numPr>
                <w:ilvl w:val="0"/>
                <w:numId w:val="3"/>
              </w:numPr>
            </w:pPr>
            <w:r>
              <w:t>Active member in</w:t>
            </w:r>
            <w:r w:rsidR="00D83E02">
              <w:t xml:space="preserve"> </w:t>
            </w:r>
            <w:r>
              <w:t>INTI INTERNATIONAL COLLEGE SUBANG</w:t>
            </w:r>
            <w:r w:rsidR="00477950">
              <w:t xml:space="preserve"> </w:t>
            </w:r>
            <w:r>
              <w:t>Toastmaster.</w:t>
            </w:r>
          </w:p>
          <w:p w:rsidR="001C313C" w:rsidP="00C209C5" w:rsidRDefault="00D83E02" w14:paraId="1249DEE0" w14:textId="24249ECD">
            <w:pPr>
              <w:pStyle w:val="ListParagraph"/>
              <w:numPr>
                <w:ilvl w:val="0"/>
                <w:numId w:val="3"/>
              </w:numPr>
            </w:pPr>
            <w:r>
              <w:t>Obtained recognition for “Competent Communicator” Award in 2014</w:t>
            </w:r>
            <w:r w:rsidR="00F03AB0">
              <w:t>.</w:t>
            </w:r>
          </w:p>
        </w:tc>
      </w:tr>
      <w:tr w:rsidR="00C209C5" w:rsidTr="30B4D690" w14:paraId="1AEFFDF7" w14:textId="77777777">
        <w:tc>
          <w:tcPr>
            <w:tcW w:w="2160" w:type="dxa"/>
            <w:tcMar/>
          </w:tcPr>
          <w:p w:rsidR="00C209C5" w:rsidP="002E005D" w:rsidRDefault="00C209C5" w14:paraId="7F9E9C02" w14:textId="1E7750C2">
            <w:pPr>
              <w:pStyle w:val="Heading1"/>
            </w:pPr>
            <w:r>
              <w:lastRenderedPageBreak/>
              <w:t>Professional experience</w:t>
            </w:r>
          </w:p>
        </w:tc>
        <w:tc>
          <w:tcPr>
            <w:tcW w:w="7560" w:type="dxa"/>
            <w:tcMar/>
          </w:tcPr>
          <w:p w:rsidR="00BF75AE" w:rsidP="00BF75AE" w:rsidRDefault="00BD58BA" w14:paraId="45DD8715" w14:textId="23DF8252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>IT Customer support</w:t>
            </w:r>
            <w:r w:rsidR="00BF75AE">
              <w:rPr>
                <w:rStyle w:val="Strong"/>
              </w:rPr>
              <w:t xml:space="preserve"> (part-time: 12 hours/week)</w:t>
            </w:r>
          </w:p>
          <w:p w:rsidR="00BF75AE" w:rsidP="00BF75AE" w:rsidRDefault="00BF75AE" w14:paraId="4451DCD4" w14:textId="77777777">
            <w:r>
              <w:t xml:space="preserve">Computer Store </w:t>
            </w:r>
            <w:proofErr w:type="spellStart"/>
            <w:r>
              <w:t>Sdn</w:t>
            </w:r>
            <w:proofErr w:type="spellEnd"/>
            <w:r>
              <w:t>. Bhd. (</w:t>
            </w:r>
            <w:r w:rsidR="00935033">
              <w:t>Subang Parade</w:t>
            </w:r>
            <w:r>
              <w:t>)</w:t>
            </w:r>
            <w:r w:rsidR="00935033">
              <w:t xml:space="preserve"> Selangor, Malaysia</w:t>
            </w:r>
          </w:p>
          <w:p w:rsidR="00935033" w:rsidP="00BF75AE" w:rsidRDefault="00935033" w14:paraId="36CC52EB" w14:textId="730CD6DF">
            <w:r>
              <w:t>July 201</w:t>
            </w:r>
            <w:r w:rsidR="000A05A2">
              <w:t>1</w:t>
            </w:r>
            <w:r>
              <w:t xml:space="preserve"> – Nov 201</w:t>
            </w:r>
            <w:r w:rsidR="000A05A2">
              <w:t>1</w:t>
            </w:r>
            <w:r>
              <w:t xml:space="preserve"> (4 months)</w:t>
            </w:r>
          </w:p>
          <w:p w:rsidR="00935033" w:rsidP="00BF75AE" w:rsidRDefault="00935033" w14:paraId="605433C1" w14:textId="77777777">
            <w:r w:rsidRPr="00640593">
              <w:rPr>
                <w:b/>
              </w:rPr>
              <w:t>Responsibilities</w:t>
            </w:r>
            <w:r>
              <w:t>:</w:t>
            </w:r>
          </w:p>
          <w:p w:rsidR="00935033" w:rsidP="00935033" w:rsidRDefault="00BD58BA" w14:paraId="1222545A" w14:textId="26960126">
            <w:pPr>
              <w:pStyle w:val="ListParagraph"/>
              <w:numPr>
                <w:ilvl w:val="0"/>
                <w:numId w:val="3"/>
              </w:numPr>
            </w:pPr>
            <w:r w:rsidRPr="00BD58BA">
              <w:rPr>
                <w:color w:val="000000" w:themeColor="text1"/>
              </w:rPr>
              <w:t>P</w:t>
            </w:r>
            <w:r w:rsidRPr="00BD58BA" w:rsidR="009877E2">
              <w:rPr>
                <w:color w:val="000000" w:themeColor="text1"/>
              </w:rPr>
              <w:t>rovide</w:t>
            </w:r>
            <w:r w:rsidRPr="00BD58BA" w:rsidR="0080227A">
              <w:rPr>
                <w:color w:val="000000" w:themeColor="text1"/>
              </w:rPr>
              <w:t xml:space="preserve"> IT Support</w:t>
            </w:r>
            <w:r w:rsidRPr="00BD58BA" w:rsidR="009877E2">
              <w:rPr>
                <w:color w:val="000000" w:themeColor="text1"/>
              </w:rPr>
              <w:t xml:space="preserve"> </w:t>
            </w:r>
            <w:r w:rsidRPr="00BD58BA" w:rsidR="0080227A">
              <w:rPr>
                <w:color w:val="000000" w:themeColor="text1"/>
              </w:rPr>
              <w:t xml:space="preserve">and </w:t>
            </w:r>
            <w:r w:rsidRPr="00BD58BA" w:rsidR="009877E2">
              <w:rPr>
                <w:color w:val="000000" w:themeColor="text1"/>
              </w:rPr>
              <w:t>service</w:t>
            </w:r>
            <w:r w:rsidRPr="00BD58BA" w:rsidR="0080227A">
              <w:rPr>
                <w:color w:val="000000" w:themeColor="text1"/>
              </w:rPr>
              <w:t>s</w:t>
            </w:r>
            <w:r w:rsidR="009877E2">
              <w:t xml:space="preserve"> such as formatting laptop/hardware and VM installation for new laptop.</w:t>
            </w:r>
          </w:p>
          <w:p w:rsidR="009877E2" w:rsidP="0080227A" w:rsidRDefault="005232D8" w14:paraId="6CC8BFCF" w14:textId="6CE05C31">
            <w:pPr>
              <w:pStyle w:val="ListParagraph"/>
              <w:numPr>
                <w:ilvl w:val="0"/>
                <w:numId w:val="3"/>
              </w:numPr>
            </w:pPr>
            <w:r w:rsidRPr="00BD58BA">
              <w:rPr>
                <w:color w:val="000000" w:themeColor="text1"/>
              </w:rPr>
              <w:t>Provide retail staff service by performing sale of</w:t>
            </w:r>
            <w:r w:rsidRPr="00BD58BA" w:rsidR="009877E2">
              <w:rPr>
                <w:color w:val="000000" w:themeColor="text1"/>
              </w:rPr>
              <w:t xml:space="preserve"> </w:t>
            </w:r>
            <w:r w:rsidRPr="00BD58BA">
              <w:rPr>
                <w:color w:val="000000" w:themeColor="text1"/>
              </w:rPr>
              <w:t>IT</w:t>
            </w:r>
            <w:r w:rsidRPr="005232D8">
              <w:rPr>
                <w:color w:val="FF0000"/>
              </w:rPr>
              <w:t xml:space="preserve"> </w:t>
            </w:r>
            <w:r w:rsidR="009877E2">
              <w:t>gadget</w:t>
            </w:r>
            <w:r>
              <w:t>s</w:t>
            </w:r>
            <w:r w:rsidR="009877E2">
              <w:t xml:space="preserve"> and tools such as thumb drive and printer ink</w:t>
            </w:r>
            <w:r w:rsidRPr="0080227A" w:rsidR="009877E2">
              <w:rPr>
                <w:strike/>
              </w:rPr>
              <w:t>s</w:t>
            </w:r>
            <w:r w:rsidR="0080227A">
              <w:t xml:space="preserve"> </w:t>
            </w:r>
            <w:r w:rsidRPr="0080227A" w:rsidR="0080227A">
              <w:t>cartridges</w:t>
            </w:r>
            <w:r>
              <w:t>.</w:t>
            </w:r>
          </w:p>
          <w:p w:rsidRPr="00640593" w:rsidR="00640593" w:rsidP="0080227A" w:rsidRDefault="002F51AC" w14:paraId="0EFA66AB" w14:textId="1611FC75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000000" w:themeColor="text1"/>
              </w:rPr>
              <w:t xml:space="preserve">Troubleshooting and disassembly of </w:t>
            </w:r>
            <w:r w:rsidR="009C4332">
              <w:rPr>
                <w:color w:val="000000" w:themeColor="text1"/>
              </w:rPr>
              <w:t>customer</w:t>
            </w:r>
            <w:r w:rsidR="001A15A2">
              <w:rPr>
                <w:color w:val="000000" w:themeColor="text1"/>
              </w:rPr>
              <w:t>’</w:t>
            </w:r>
            <w:r w:rsidR="009C4332">
              <w:rPr>
                <w:color w:val="000000" w:themeColor="text1"/>
              </w:rPr>
              <w:t xml:space="preserve">s </w:t>
            </w:r>
            <w:r w:rsidR="00640593">
              <w:rPr>
                <w:color w:val="000000" w:themeColor="text1"/>
              </w:rPr>
              <w:t>laptop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in order to</w:t>
            </w:r>
            <w:proofErr w:type="gramEnd"/>
            <w:r>
              <w:rPr>
                <w:color w:val="000000" w:themeColor="text1"/>
              </w:rPr>
              <w:t xml:space="preserve"> repair.</w:t>
            </w:r>
          </w:p>
          <w:p w:rsidRPr="00640593" w:rsidR="009C4332" w:rsidP="00640593" w:rsidRDefault="002F51AC" w14:paraId="763DA488" w14:textId="7B8E145D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000000" w:themeColor="text1"/>
              </w:rPr>
              <w:t>Being proactive on receiving</w:t>
            </w:r>
            <w:r w:rsidR="00640593">
              <w:rPr>
                <w:color w:val="000000" w:themeColor="text1"/>
              </w:rPr>
              <w:t xml:space="preserve"> feedback from customers.</w:t>
            </w:r>
            <w:r w:rsidRPr="00640593" w:rsidR="00640593">
              <w:rPr>
                <w:color w:val="000000" w:themeColor="text1"/>
              </w:rPr>
              <w:t xml:space="preserve"> </w:t>
            </w:r>
          </w:p>
          <w:p w:rsidR="00640593" w:rsidP="00640593" w:rsidRDefault="002F51AC" w14:paraId="653C0310" w14:textId="14C492DE">
            <w:pPr>
              <w:pStyle w:val="ListParagraph"/>
              <w:numPr>
                <w:ilvl w:val="0"/>
                <w:numId w:val="3"/>
              </w:numPr>
            </w:pPr>
            <w:r>
              <w:t>Providing</w:t>
            </w:r>
            <w:r w:rsidR="00640593">
              <w:t xml:space="preserve"> </w:t>
            </w:r>
            <w:r w:rsidR="00395898">
              <w:t>advice</w:t>
            </w:r>
            <w:r w:rsidR="00640593">
              <w:t xml:space="preserve"> to customers</w:t>
            </w:r>
            <w:r>
              <w:t xml:space="preserve"> to </w:t>
            </w:r>
            <w:r w:rsidR="00640593">
              <w:t>after their</w:t>
            </w:r>
            <w:r>
              <w:t xml:space="preserve"> faulty</w:t>
            </w:r>
            <w:r w:rsidR="00640593">
              <w:t xml:space="preserve"> product</w:t>
            </w:r>
            <w:r>
              <w:t xml:space="preserve"> is</w:t>
            </w:r>
            <w:r w:rsidR="00640593">
              <w:t xml:space="preserve"> fixed.</w:t>
            </w:r>
          </w:p>
          <w:p w:rsidR="009877E2" w:rsidP="009877E2" w:rsidRDefault="009877E2" w14:paraId="2423EDE9" w14:textId="77777777"/>
          <w:p w:rsidR="009877E2" w:rsidP="009877E2" w:rsidRDefault="009877E2" w14:paraId="3238B202" w14:textId="77777777">
            <w:r w:rsidRPr="00640593">
              <w:rPr>
                <w:b/>
              </w:rPr>
              <w:t>Accomplishment</w:t>
            </w:r>
            <w:r>
              <w:t>:</w:t>
            </w:r>
          </w:p>
          <w:p w:rsidR="006F7893" w:rsidP="009877E2" w:rsidRDefault="009877E2" w14:paraId="25E2B881" w14:textId="0F15D822">
            <w:pPr>
              <w:pStyle w:val="ListParagraph"/>
              <w:numPr>
                <w:ilvl w:val="0"/>
                <w:numId w:val="3"/>
              </w:numPr>
            </w:pPr>
            <w:r>
              <w:t>Successful</w:t>
            </w:r>
            <w:r w:rsidR="006F7893">
              <w:t xml:space="preserve"> in securing customer’s information during formatting phase on customer’s laptop.</w:t>
            </w:r>
          </w:p>
          <w:p w:rsidR="009C4332" w:rsidP="009877E2" w:rsidRDefault="009C4332" w14:paraId="67F23CF7" w14:textId="2AFFAF4C">
            <w:pPr>
              <w:pStyle w:val="ListParagraph"/>
              <w:numPr>
                <w:ilvl w:val="0"/>
                <w:numId w:val="3"/>
              </w:numPr>
            </w:pPr>
            <w:r>
              <w:t>Acquired exp</w:t>
            </w:r>
            <w:r w:rsidR="002F51AC">
              <w:t>erience on setting up VMs on Apple MacB</w:t>
            </w:r>
            <w:r>
              <w:t>ook.</w:t>
            </w:r>
          </w:p>
          <w:p w:rsidR="009C4332" w:rsidP="009877E2" w:rsidRDefault="009C4332" w14:paraId="54114DCB" w14:textId="30DE49FE">
            <w:pPr>
              <w:pStyle w:val="ListParagraph"/>
              <w:numPr>
                <w:ilvl w:val="0"/>
                <w:numId w:val="3"/>
              </w:numPr>
            </w:pPr>
            <w:r>
              <w:t xml:space="preserve">Acquired experience on </w:t>
            </w:r>
            <w:r w:rsidR="00640593">
              <w:t>the</w:t>
            </w:r>
            <w:r w:rsidR="002F51AC">
              <w:t xml:space="preserve"> RMA</w:t>
            </w:r>
            <w:r w:rsidR="00640593">
              <w:t xml:space="preserve"> process of</w:t>
            </w:r>
            <w:r w:rsidR="002F51AC">
              <w:t xml:space="preserve"> faulty products</w:t>
            </w:r>
            <w:r w:rsidR="00640593">
              <w:t>.</w:t>
            </w:r>
          </w:p>
          <w:p w:rsidR="00640593" w:rsidP="009877E2" w:rsidRDefault="00640593" w14:paraId="2F93C65B" w14:textId="60E43F59">
            <w:pPr>
              <w:pStyle w:val="ListParagraph"/>
              <w:numPr>
                <w:ilvl w:val="0"/>
                <w:numId w:val="3"/>
              </w:numPr>
              <w:rPr/>
            </w:pPr>
            <w:r w:rsidR="30B4D690">
              <w:rPr/>
              <w:t>Gain</w:t>
            </w:r>
            <w:r w:rsidR="30B4D690">
              <w:rPr/>
              <w:t>ing</w:t>
            </w:r>
            <w:r w:rsidR="30B4D690">
              <w:rPr/>
              <w:t xml:space="preserve"> customers relation</w:t>
            </w:r>
            <w:r w:rsidR="30B4D690">
              <w:rPr/>
              <w:t>ship</w:t>
            </w:r>
            <w:r w:rsidR="30B4D690">
              <w:rPr/>
              <w:t xml:space="preserve"> and</w:t>
            </w:r>
            <w:r w:rsidR="30B4D690">
              <w:rPr/>
              <w:t xml:space="preserve"> their</w:t>
            </w:r>
            <w:r w:rsidR="30B4D690">
              <w:rPr/>
              <w:t xml:space="preserve"> trust.</w:t>
            </w:r>
          </w:p>
          <w:p w:rsidR="30B4D690" w:rsidP="30B4D690" w:rsidRDefault="30B4D690" w14:noSpellErr="1" w14:paraId="75CA1D54" w14:textId="52EB0FBE">
            <w:pPr>
              <w:pStyle w:val="Normal"/>
            </w:pPr>
          </w:p>
          <w:p w:rsidR="30B4D690" w:rsidP="30B4D690" w:rsidRDefault="30B4D690" w14:noSpellErr="1" w14:paraId="34B8030B" w14:textId="6AC22F9A">
            <w:pPr>
              <w:pStyle w:val="Heading2"/>
              <w:rPr>
                <w:rStyle w:val="Strong"/>
              </w:rPr>
            </w:pPr>
            <w:r w:rsidRPr="30B4D690" w:rsidR="30B4D690">
              <w:rPr>
                <w:rStyle w:val="Strong"/>
              </w:rPr>
              <w:t xml:space="preserve">Voluntary it </w:t>
            </w:r>
            <w:r w:rsidRPr="30B4D690" w:rsidR="30B4D690">
              <w:rPr>
                <w:rStyle w:val="Strong"/>
              </w:rPr>
              <w:t>supports</w:t>
            </w:r>
            <w:r w:rsidRPr="30B4D690" w:rsidR="30B4D690">
              <w:rPr>
                <w:rStyle w:val="Strong"/>
              </w:rPr>
              <w:t xml:space="preserve"> </w:t>
            </w:r>
            <w:r w:rsidRPr="30B4D690" w:rsidR="30B4D690">
              <w:rPr>
                <w:rStyle w:val="Strong"/>
              </w:rPr>
              <w:t xml:space="preserve">(part-time: </w:t>
            </w:r>
            <w:r w:rsidRPr="30B4D690" w:rsidR="30B4D690">
              <w:rPr>
                <w:rStyle w:val="Strong"/>
              </w:rPr>
              <w:t>18</w:t>
            </w:r>
            <w:r w:rsidRPr="30B4D690" w:rsidR="30B4D690">
              <w:rPr>
                <w:rStyle w:val="Strong"/>
              </w:rPr>
              <w:t xml:space="preserve"> </w:t>
            </w:r>
            <w:r w:rsidRPr="30B4D690" w:rsidR="30B4D690">
              <w:rPr>
                <w:rStyle w:val="Strong"/>
              </w:rPr>
              <w:t>hours/week)</w:t>
            </w:r>
          </w:p>
          <w:p w:rsidR="30B4D690" w:rsidP="30B4D690" w:rsidRDefault="30B4D690" w14:paraId="27DCC677" w14:textId="24D0C71A">
            <w:pPr>
              <w:pStyle w:val="Normal"/>
            </w:pPr>
            <w:proofErr w:type="spellStart"/>
            <w:r w:rsidR="30B4D690">
              <w:rPr/>
              <w:t>Unidus</w:t>
            </w:r>
            <w:proofErr w:type="spellEnd"/>
            <w:r w:rsidR="30B4D690">
              <w:rPr/>
              <w:t xml:space="preserve"> Community Center</w:t>
            </w:r>
          </w:p>
          <w:p w:rsidR="30B4D690" w:rsidP="30B4D690" w:rsidRDefault="30B4D690" w14:paraId="69566378" w14:textId="57288451">
            <w:pPr>
              <w:pStyle w:val="Normal"/>
            </w:pPr>
            <w:r w:rsidRPr="30B4D690" w:rsidR="30B4D690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US"/>
              </w:rPr>
              <w:t xml:space="preserve">204 Sherbrooke Rd, </w:t>
            </w:r>
            <w:proofErr w:type="spellStart"/>
            <w:r w:rsidRPr="30B4D690" w:rsidR="30B4D690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US"/>
              </w:rPr>
              <w:t>Willawong</w:t>
            </w:r>
            <w:proofErr w:type="spellEnd"/>
            <w:r w:rsidRPr="30B4D690" w:rsidR="30B4D690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US"/>
              </w:rPr>
              <w:t xml:space="preserve"> QLD 4110</w:t>
            </w:r>
          </w:p>
          <w:p w:rsidR="30B4D690" w:rsidP="30B4D690" w:rsidRDefault="30B4D690" w14:noSpellErr="1" w14:paraId="3E990DDF" w14:textId="1C73BA90">
            <w:pPr>
              <w:pStyle w:val="Normal"/>
            </w:pPr>
            <w:r w:rsidR="30B4D690">
              <w:rPr/>
              <w:t xml:space="preserve">March </w:t>
            </w:r>
            <w:r w:rsidR="30B4D690">
              <w:rPr/>
              <w:t>201</w:t>
            </w:r>
            <w:r w:rsidR="30B4D690">
              <w:rPr/>
              <w:t>8</w:t>
            </w:r>
            <w:r w:rsidR="30B4D690">
              <w:rPr/>
              <w:t xml:space="preserve"> – </w:t>
            </w:r>
            <w:r w:rsidR="30B4D690">
              <w:rPr/>
              <w:t>Current</w:t>
            </w:r>
            <w:r w:rsidR="30B4D690">
              <w:rPr/>
              <w:t xml:space="preserve"> </w:t>
            </w:r>
          </w:p>
          <w:p w:rsidR="30B4D690" w:rsidP="30B4D690" w:rsidRDefault="30B4D690" w14:noSpellErr="1" w14:paraId="203EFF59" w14:textId="6F25B32B">
            <w:pPr>
              <w:pStyle w:val="Normal"/>
            </w:pPr>
          </w:p>
          <w:p w:rsidR="30B4D690" w:rsidP="30B4D690" w:rsidRDefault="30B4D690" w14:noSpellErr="1" w14:paraId="5A7724BB" w14:textId="32CD1A42">
            <w:pPr>
              <w:pStyle w:val="Normal"/>
            </w:pPr>
            <w:r w:rsidRPr="30B4D690" w:rsidR="30B4D690">
              <w:rPr>
                <w:b w:val="1"/>
                <w:bCs w:val="1"/>
              </w:rPr>
              <w:t>Responsibility</w:t>
            </w:r>
            <w:r w:rsidR="30B4D690">
              <w:rPr>
                <w:b w:val="0"/>
                <w:bCs w:val="0"/>
              </w:rPr>
              <w:t>:</w:t>
            </w:r>
          </w:p>
          <w:p w:rsidR="30B4D690" w:rsidP="30B4D690" w:rsidRDefault="30B4D690" w14:noSpellErr="1" w14:paraId="58CBF7EA" w14:textId="5B9B1E38">
            <w:pPr>
              <w:pStyle w:val="ListParagraph"/>
              <w:numPr>
                <w:ilvl w:val="0"/>
                <w:numId w:val="10"/>
              </w:numPr>
              <w:rPr>
                <w:color w:val="262626" w:themeColor="text1" w:themeTint="D9" w:themeShade="FF"/>
                <w:sz w:val="22"/>
                <w:szCs w:val="22"/>
              </w:rPr>
            </w:pPr>
            <w:r w:rsidR="30B4D690">
              <w:rPr>
                <w:b w:val="0"/>
                <w:bCs w:val="0"/>
              </w:rPr>
              <w:t>Provides IT solutions to different department by</w:t>
            </w:r>
            <w:r w:rsidR="30B4D690">
              <w:rPr>
                <w:b w:val="0"/>
                <w:bCs w:val="0"/>
              </w:rPr>
              <w:t xml:space="preserve"> researching different</w:t>
            </w:r>
            <w:r w:rsidR="30B4D690">
              <w:rPr>
                <w:b w:val="0"/>
                <w:bCs w:val="0"/>
              </w:rPr>
              <w:t xml:space="preserve"> API's for MYOB.</w:t>
            </w:r>
          </w:p>
          <w:p w:rsidR="30B4D690" w:rsidP="30B4D690" w:rsidRDefault="30B4D690" w14:noSpellErr="1" w14:paraId="1FE3046B" w14:textId="26AFE006">
            <w:pPr>
              <w:pStyle w:val="ListParagraph"/>
              <w:numPr>
                <w:ilvl w:val="0"/>
                <w:numId w:val="10"/>
              </w:numPr>
              <w:rPr>
                <w:color w:val="262626" w:themeColor="text1" w:themeTint="D9" w:themeShade="FF"/>
                <w:sz w:val="22"/>
                <w:szCs w:val="22"/>
              </w:rPr>
            </w:pPr>
            <w:r w:rsidR="30B4D690">
              <w:rPr>
                <w:b w:val="0"/>
                <w:bCs w:val="0"/>
              </w:rPr>
              <w:t>Provides IT</w:t>
            </w:r>
            <w:r w:rsidR="30B4D690">
              <w:rPr>
                <w:b w:val="0"/>
                <w:bCs w:val="0"/>
              </w:rPr>
              <w:t xml:space="preserve"> solution for basic documentation format such as MS word, MS </w:t>
            </w:r>
            <w:r w:rsidR="30B4D690">
              <w:rPr>
                <w:b w:val="0"/>
                <w:bCs w:val="0"/>
              </w:rPr>
              <w:t xml:space="preserve">PowerPoint, </w:t>
            </w:r>
            <w:r w:rsidR="30B4D690">
              <w:rPr>
                <w:b w:val="0"/>
                <w:bCs w:val="0"/>
              </w:rPr>
              <w:t>etc</w:t>
            </w:r>
            <w:r w:rsidR="30B4D690">
              <w:rPr>
                <w:b w:val="0"/>
                <w:bCs w:val="0"/>
              </w:rPr>
              <w:t>.</w:t>
            </w:r>
          </w:p>
          <w:p w:rsidR="30B4D690" w:rsidP="30B4D690" w:rsidRDefault="30B4D690" w14:noSpellErr="1" w14:paraId="401A8634" w14:textId="253F380A">
            <w:pPr>
              <w:pStyle w:val="ListParagraph"/>
              <w:numPr>
                <w:ilvl w:val="0"/>
                <w:numId w:val="10"/>
              </w:numPr>
              <w:rPr>
                <w:color w:val="262626" w:themeColor="text1" w:themeTint="D9" w:themeShade="FF"/>
                <w:sz w:val="22"/>
                <w:szCs w:val="22"/>
              </w:rPr>
            </w:pPr>
            <w:r w:rsidR="30B4D690">
              <w:rPr>
                <w:b w:val="0"/>
                <w:bCs w:val="0"/>
              </w:rPr>
              <w:t>Being proactive on receiving task from supervisor.</w:t>
            </w:r>
          </w:p>
          <w:p w:rsidR="30B4D690" w:rsidP="30B4D690" w:rsidRDefault="30B4D690" w14:noSpellErr="1" w14:paraId="247A2863" w14:textId="31B9E6F0">
            <w:pPr>
              <w:pStyle w:val="ListParagraph"/>
              <w:numPr>
                <w:ilvl w:val="0"/>
                <w:numId w:val="10"/>
              </w:numPr>
              <w:rPr>
                <w:color w:val="262626" w:themeColor="text1" w:themeTint="D9" w:themeShade="FF"/>
                <w:sz w:val="22"/>
                <w:szCs w:val="22"/>
              </w:rPr>
            </w:pPr>
            <w:r w:rsidR="30B4D690">
              <w:rPr>
                <w:b w:val="0"/>
                <w:bCs w:val="0"/>
              </w:rPr>
              <w:t>Provides IT solution by building up web platform to address issues in the community.</w:t>
            </w:r>
          </w:p>
          <w:p w:rsidRPr="00BF75AE" w:rsidR="009877E2" w:rsidP="006F7893" w:rsidRDefault="009877E2" w14:noSpellErr="1" w14:paraId="18C02F67" w14:textId="5A7511FF">
            <w:pPr>
              <w:pStyle w:val="ListParagraph"/>
            </w:pPr>
            <w:r w:rsidR="30B4D690">
              <w:rPr/>
              <w:t xml:space="preserve"> </w:t>
            </w:r>
          </w:p>
          <w:p w:rsidRPr="00BF75AE" w:rsidR="009877E2" w:rsidP="30B4D690" w:rsidRDefault="009877E2" w14:paraId="02D405D2" w14:noSpellErr="1" w14:textId="460476CE">
            <w:pPr>
              <w:pStyle w:val="ListParagraph"/>
              <w:rPr>
                <w:b w:val="1"/>
                <w:bCs w:val="1"/>
                <w:u w:val="single"/>
              </w:rPr>
            </w:pPr>
            <w:r w:rsidRPr="30B4D690" w:rsidR="30B4D690">
              <w:rPr>
                <w:b w:val="1"/>
                <w:bCs w:val="1"/>
                <w:u w:val="single"/>
              </w:rPr>
              <w:t xml:space="preserve">For further </w:t>
            </w:r>
            <w:r w:rsidRPr="30B4D690" w:rsidR="30B4D690">
              <w:rPr>
                <w:b w:val="1"/>
                <w:bCs w:val="1"/>
                <w:u w:val="single"/>
              </w:rPr>
              <w:t>enquiries for project, please contact me.</w:t>
            </w:r>
          </w:p>
        </w:tc>
      </w:tr>
      <w:tr w:rsidR="006F7893" w:rsidTr="30B4D690" w14:paraId="5635A780" w14:textId="77777777">
        <w:tc>
          <w:tcPr>
            <w:tcW w:w="2160" w:type="dxa"/>
            <w:tcMar/>
          </w:tcPr>
          <w:p w:rsidR="006F7893" w:rsidP="002E005D" w:rsidRDefault="006F7893" w14:paraId="60941360" w14:textId="3AE89C70">
            <w:pPr>
              <w:pStyle w:val="Heading1"/>
            </w:pPr>
            <w:r>
              <w:lastRenderedPageBreak/>
              <w:t>voluntery and community experiences</w:t>
            </w:r>
          </w:p>
        </w:tc>
        <w:tc>
          <w:tcPr>
            <w:tcW w:w="7560" w:type="dxa"/>
            <w:shd w:val="clear" w:color="auto" w:fill="auto"/>
            <w:tcMar/>
          </w:tcPr>
          <w:p w:rsidR="006F7893" w:rsidP="00BF75AE" w:rsidRDefault="00C5513F" w14:paraId="1CB7A543" w14:textId="624A6730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 xml:space="preserve">CCm </w:t>
            </w:r>
            <w:r w:rsidR="002C2EAA">
              <w:rPr>
                <w:rStyle w:val="Strong"/>
              </w:rPr>
              <w:t xml:space="preserve">Event </w:t>
            </w:r>
            <w:r w:rsidR="006D5015">
              <w:rPr>
                <w:rStyle w:val="Strong"/>
              </w:rPr>
              <w:t>Coordinator</w:t>
            </w:r>
          </w:p>
          <w:p w:rsidR="002C2EAA" w:rsidP="002C2EAA" w:rsidRDefault="002C2EAA" w14:paraId="5746E1D5" w14:textId="1D2CD5A3">
            <w:r>
              <w:t>C</w:t>
            </w:r>
            <w:r w:rsidR="006D5015">
              <w:t>ampus Christian Movement Student Club - Brisbane</w:t>
            </w:r>
            <w:r>
              <w:t xml:space="preserve"> (July 2016 – August 2017) </w:t>
            </w:r>
          </w:p>
          <w:p w:rsidR="002C2EAA" w:rsidP="002C2EAA" w:rsidRDefault="002C2EAA" w14:paraId="09F1E22E" w14:textId="77777777">
            <w:r>
              <w:t>Responsibilities:</w:t>
            </w:r>
          </w:p>
          <w:p w:rsidR="002C2EAA" w:rsidP="00585454" w:rsidRDefault="003B4E08" w14:paraId="4221EAB5" w14:textId="2C2D5033">
            <w:pPr>
              <w:pStyle w:val="ListParagraph"/>
              <w:numPr>
                <w:ilvl w:val="0"/>
                <w:numId w:val="3"/>
              </w:numPr>
            </w:pPr>
            <w:r>
              <w:t>Working with a committee to coordinate and plan events for Christian university student club</w:t>
            </w:r>
            <w:r w:rsidR="002C2EAA">
              <w:t xml:space="preserve">.  </w:t>
            </w:r>
          </w:p>
          <w:p w:rsidR="006D5015" w:rsidP="00585454" w:rsidRDefault="005232D8" w14:paraId="56475E1A" w14:textId="64C42AA7">
            <w:pPr>
              <w:pStyle w:val="ListParagraph"/>
              <w:numPr>
                <w:ilvl w:val="0"/>
                <w:numId w:val="3"/>
              </w:numPr>
            </w:pPr>
            <w:r>
              <w:t>Host</w:t>
            </w:r>
            <w:r w:rsidRPr="005232D8">
              <w:rPr>
                <w:color w:val="FF0000"/>
              </w:rPr>
              <w:t xml:space="preserve"> </w:t>
            </w:r>
            <w:r w:rsidRPr="00970071">
              <w:rPr>
                <w:color w:val="000000" w:themeColor="text1"/>
              </w:rPr>
              <w:t xml:space="preserve">and </w:t>
            </w:r>
            <w:r w:rsidR="00D36BED">
              <w:t>organize</w:t>
            </w:r>
            <w:r w:rsidR="002C2EAA">
              <w:t xml:space="preserve"> Christian </w:t>
            </w:r>
            <w:r w:rsidR="003B4E08">
              <w:t xml:space="preserve">gathering </w:t>
            </w:r>
            <w:r w:rsidR="002C2EAA">
              <w:t>throughout the semester.</w:t>
            </w:r>
          </w:p>
          <w:p w:rsidRPr="00A62EEB" w:rsidR="009C4332" w:rsidP="00585454" w:rsidRDefault="009C4332" w14:paraId="54A52A39" w14:textId="71B50146">
            <w:pPr>
              <w:pStyle w:val="ListParagraph"/>
              <w:numPr>
                <w:ilvl w:val="0"/>
                <w:numId w:val="3"/>
              </w:numPr>
            </w:pPr>
            <w:r w:rsidRPr="00A62EEB">
              <w:t xml:space="preserve">Involved in meeting with the Core Team member to come out a list of </w:t>
            </w:r>
            <w:r w:rsidRPr="00A62EEB">
              <w:rPr>
                <w:color w:val="auto"/>
              </w:rPr>
              <w:t>games fo</w:t>
            </w:r>
            <w:r w:rsidRPr="00A62EEB">
              <w:t>r Campus Christian Movement signature event</w:t>
            </w:r>
          </w:p>
          <w:p w:rsidR="009C4332" w:rsidP="00585454" w:rsidRDefault="009C4332" w14:paraId="47FEC8F3" w14:textId="00A53DF7">
            <w:pPr>
              <w:pStyle w:val="ListParagraph"/>
              <w:numPr>
                <w:ilvl w:val="0"/>
                <w:numId w:val="3"/>
              </w:numPr>
            </w:pPr>
            <w:r>
              <w:t>Overseeing a team of volunteers during the event.</w:t>
            </w:r>
          </w:p>
          <w:p w:rsidR="009C4332" w:rsidP="009C4332" w:rsidRDefault="009C4332" w14:paraId="5E46ED78" w14:textId="3DDD0341"/>
          <w:p w:rsidR="009C4332" w:rsidP="009C4332" w:rsidRDefault="009C4332" w14:paraId="62D2A623" w14:textId="0D115C45">
            <w:r>
              <w:t>Accomplishment:</w:t>
            </w:r>
          </w:p>
          <w:p w:rsidR="009C4332" w:rsidP="009C4332" w:rsidRDefault="009C4332" w14:paraId="6E0D763D" w14:textId="0CBB87FB">
            <w:pPr>
              <w:pStyle w:val="ListParagraph"/>
              <w:numPr>
                <w:ilvl w:val="0"/>
                <w:numId w:val="3"/>
              </w:numPr>
            </w:pPr>
            <w:r>
              <w:t>Received award for the “Most Active Religious Club” in year 2017 for successfully organizing multiple interesting activities throughout the year.</w:t>
            </w:r>
          </w:p>
          <w:p w:rsidR="002C2EAA" w:rsidP="002C2EAA" w:rsidRDefault="002C2EAA" w14:paraId="13444D78" w14:textId="77777777"/>
          <w:p w:rsidRPr="00C5513F" w:rsidR="002C2EAA" w:rsidP="002C2EAA" w:rsidRDefault="002C2EAA" w14:paraId="191C9447" w14:textId="77777777">
            <w:pPr>
              <w:rPr>
                <w:b/>
              </w:rPr>
            </w:pPr>
            <w:r w:rsidRPr="00C5513F">
              <w:rPr>
                <w:b/>
              </w:rPr>
              <w:t>LOGISTIC VOLUNTEER</w:t>
            </w:r>
          </w:p>
          <w:p w:rsidR="002C2EAA" w:rsidP="002C2EAA" w:rsidRDefault="00C31A1B" w14:paraId="3FE69DE1" w14:textId="193C23CE">
            <w:r>
              <w:t>Hope C</w:t>
            </w:r>
            <w:r w:rsidR="00727FCC">
              <w:t xml:space="preserve">hurch </w:t>
            </w:r>
            <w:r w:rsidRPr="008A0EC1">
              <w:rPr>
                <w:color w:val="auto"/>
              </w:rPr>
              <w:t>Brisbane</w:t>
            </w:r>
            <w:r w:rsidR="00727FCC">
              <w:t xml:space="preserve"> (July 2016-Current)</w:t>
            </w:r>
          </w:p>
          <w:p w:rsidR="00727FCC" w:rsidP="002C2EAA" w:rsidRDefault="00727FCC" w14:paraId="1D63FAD9" w14:textId="4BF77376">
            <w:r>
              <w:t>Responsibility:</w:t>
            </w:r>
          </w:p>
          <w:p w:rsidR="00727FCC" w:rsidP="00585454" w:rsidRDefault="00C31A1B" w14:paraId="298D6838" w14:textId="0FB79C2F">
            <w:pPr>
              <w:pStyle w:val="ListParagraph"/>
              <w:numPr>
                <w:ilvl w:val="0"/>
                <w:numId w:val="3"/>
              </w:numPr>
            </w:pPr>
            <w:r>
              <w:t>Manage and t</w:t>
            </w:r>
            <w:r w:rsidR="00C5513F">
              <w:t xml:space="preserve">ransport </w:t>
            </w:r>
            <w:r w:rsidR="00727FCC">
              <w:t>equipment for the church</w:t>
            </w:r>
            <w:r>
              <w:t xml:space="preserve"> each Sunday.</w:t>
            </w:r>
          </w:p>
          <w:p w:rsidRPr="002C2EAA" w:rsidR="00D924F8" w:rsidP="00585454" w:rsidRDefault="00C5513F" w14:paraId="2BB83E2A" w14:textId="15087C2D">
            <w:pPr>
              <w:pStyle w:val="ListParagraph"/>
              <w:numPr>
                <w:ilvl w:val="0"/>
                <w:numId w:val="3"/>
              </w:numPr>
            </w:pPr>
            <w:r>
              <w:t xml:space="preserve">Leading </w:t>
            </w:r>
            <w:r w:rsidRPr="008A0EC1" w:rsidR="00C31A1B">
              <w:rPr>
                <w:color w:val="auto"/>
              </w:rPr>
              <w:t>volunteers to setup and pack up</w:t>
            </w:r>
            <w:r w:rsidRPr="008A0EC1" w:rsidR="008A0EC1">
              <w:rPr>
                <w:color w:val="auto"/>
              </w:rPr>
              <w:t xml:space="preserve"> </w:t>
            </w:r>
            <w:r w:rsidRPr="008A0EC1" w:rsidR="00C31A1B">
              <w:rPr>
                <w:color w:val="auto"/>
              </w:rPr>
              <w:t xml:space="preserve">equipment before and </w:t>
            </w:r>
            <w:r>
              <w:t>after the church service.</w:t>
            </w:r>
          </w:p>
        </w:tc>
      </w:tr>
      <w:tr w:rsidR="00F3736C" w:rsidTr="30B4D690" w14:paraId="6811D652" w14:textId="77777777">
        <w:tc>
          <w:tcPr>
            <w:tcW w:w="2160" w:type="dxa"/>
            <w:tcMar/>
          </w:tcPr>
          <w:p w:rsidR="00F3736C" w:rsidP="002E005D" w:rsidRDefault="00F3736C" w14:paraId="01CEE95C" w14:textId="13F14DCC">
            <w:pPr>
              <w:pStyle w:val="Heading1"/>
            </w:pPr>
            <w:r>
              <w:t>additional information</w:t>
            </w:r>
          </w:p>
        </w:tc>
        <w:tc>
          <w:tcPr>
            <w:tcW w:w="7560" w:type="dxa"/>
            <w:shd w:val="clear" w:color="auto" w:fill="FFFFFF" w:themeFill="background1"/>
            <w:tcMar/>
          </w:tcPr>
          <w:p w:rsidR="00A03111" w:rsidP="00A03111" w:rsidRDefault="00A03111" w14:paraId="199AC945" w14:textId="77777777">
            <w:r w:rsidRPr="00A03111">
              <w:rPr>
                <w:b/>
              </w:rPr>
              <w:t>Professional Skills Proficiency</w:t>
            </w:r>
            <w:r>
              <w:t>:</w:t>
            </w:r>
          </w:p>
          <w:p w:rsidR="00A03111" w:rsidP="00A03111" w:rsidRDefault="00A03111" w14:paraId="6228159C" w14:noSpellErr="1" w14:textId="05F6E271">
            <w:r w:rsidR="30B4D690">
              <w:rPr/>
              <w:t>Web Development</w:t>
            </w:r>
            <w:r w:rsidR="30B4D690">
              <w:rPr/>
              <w:t>:</w:t>
            </w:r>
          </w:p>
          <w:p w:rsidR="00A03111" w:rsidP="00A03111" w:rsidRDefault="007E232C" w14:paraId="36D1EEB2" w14:textId="1A919722">
            <w:pPr>
              <w:pStyle w:val="ListParagraph"/>
              <w:numPr>
                <w:ilvl w:val="0"/>
                <w:numId w:val="3"/>
              </w:numPr>
            </w:pPr>
            <w:r>
              <w:t>HTML5/CSS3 – 2 over years’ experience and knowledge in designing websites and most of the project would use to design website.</w:t>
            </w:r>
          </w:p>
          <w:p w:rsidR="007E232C" w:rsidP="00A03111" w:rsidRDefault="007E232C" w14:paraId="006AF01E" w14:textId="6F73F2E1">
            <w:pPr>
              <w:pStyle w:val="ListParagraph"/>
              <w:numPr>
                <w:ilvl w:val="0"/>
                <w:numId w:val="3"/>
              </w:numPr>
            </w:pPr>
            <w:r>
              <w:t xml:space="preserve">AngularJS – </w:t>
            </w:r>
            <w:r w:rsidR="008C0B3B">
              <w:t>1-year</w:t>
            </w:r>
            <w:r>
              <w:t xml:space="preserve"> experience and knowledge </w:t>
            </w:r>
            <w:r w:rsidR="002101D9">
              <w:t>by self-learning.</w:t>
            </w:r>
          </w:p>
          <w:p w:rsidR="007E232C" w:rsidP="00A03111" w:rsidRDefault="007E232C" w14:paraId="5E5FB822" w14:textId="4A9B30C0">
            <w:pPr>
              <w:pStyle w:val="ListParagraph"/>
              <w:numPr>
                <w:ilvl w:val="0"/>
                <w:numId w:val="3"/>
              </w:numPr>
              <w:rPr/>
            </w:pPr>
            <w:r w:rsidR="30B4D690">
              <w:rPr/>
              <w:t>NodeJS – 1 over years’ experience and knowledge</w:t>
            </w:r>
            <w:r w:rsidR="30B4D690">
              <w:rPr/>
              <w:t xml:space="preserve"> using Microsoft Azure to run load balance test.</w:t>
            </w:r>
          </w:p>
          <w:p w:rsidR="00A03111" w:rsidP="00A03111" w:rsidRDefault="00A03111" w14:paraId="2EBEE128" w14:textId="1EB95AF5">
            <w:pPr>
              <w:pStyle w:val="ListParagraph"/>
              <w:numPr>
                <w:ilvl w:val="0"/>
                <w:numId w:val="3"/>
              </w:numPr>
            </w:pPr>
            <w:r>
              <w:t>ASP.NET</w:t>
            </w:r>
            <w:r w:rsidR="007E232C">
              <w:t xml:space="preserve"> – 1 over years’ experience and knowledge on designing using Microsoft platform</w:t>
            </w:r>
            <w:r w:rsidR="002101D9">
              <w:t xml:space="preserve"> (Visual Studio)</w:t>
            </w:r>
            <w:r w:rsidR="007E232C">
              <w:t xml:space="preserve">. </w:t>
            </w:r>
          </w:p>
          <w:p w:rsidR="30B4D690" w:rsidP="30B4D690" w:rsidRDefault="30B4D690" w14:noSpellErr="1" w14:paraId="4A617D86" w14:textId="5EAF85E3">
            <w:pPr>
              <w:pStyle w:val="ListParagraph"/>
              <w:numPr>
                <w:ilvl w:val="0"/>
                <w:numId w:val="3"/>
              </w:numPr>
              <w:rPr/>
            </w:pPr>
            <w:r w:rsidR="30B4D690">
              <w:rPr/>
              <w:t>MYSQL</w:t>
            </w:r>
            <w:r w:rsidR="30B4D690">
              <w:rPr/>
              <w:t xml:space="preserve"> – 1 over years’ experience and knowledge on using SQL command to </w:t>
            </w:r>
            <w:r w:rsidR="30B4D690">
              <w:rPr/>
              <w:t xml:space="preserve">store data and </w:t>
            </w:r>
            <w:r w:rsidR="30B4D690">
              <w:rPr/>
              <w:t>connect with web platforms.</w:t>
            </w:r>
          </w:p>
          <w:p w:rsidR="00A03111" w:rsidP="00A03111" w:rsidRDefault="00A03111" w14:paraId="390E1111" w14:textId="77777777">
            <w:r>
              <w:t>Project/Timeline Management:</w:t>
            </w:r>
          </w:p>
          <w:p w:rsidR="00A03111" w:rsidP="00A03111" w:rsidRDefault="00A03111" w14:paraId="6BB1981C" w14:textId="7B627E18">
            <w:pPr>
              <w:pStyle w:val="ListParagraph"/>
              <w:numPr>
                <w:ilvl w:val="0"/>
                <w:numId w:val="3"/>
              </w:numPr>
            </w:pPr>
            <w:r>
              <w:t>JIRA</w:t>
            </w:r>
            <w:r w:rsidR="007E232C">
              <w:t xml:space="preserve"> – 1 over </w:t>
            </w:r>
            <w:r w:rsidR="002101D9">
              <w:t xml:space="preserve">years </w:t>
            </w:r>
            <w:r w:rsidR="007E232C">
              <w:t xml:space="preserve">of experience and knowledge on </w:t>
            </w:r>
            <w:r w:rsidR="002101D9">
              <w:t>creating task, story points and sprint reports.</w:t>
            </w:r>
            <w:r w:rsidR="007E232C">
              <w:t xml:space="preserve"> </w:t>
            </w:r>
          </w:p>
          <w:p w:rsidR="002101D9" w:rsidP="002101D9" w:rsidRDefault="002101D9" w14:paraId="47212096" w14:textId="5D61FD93">
            <w:r>
              <w:t>File management:</w:t>
            </w:r>
          </w:p>
          <w:p w:rsidR="002101D9" w:rsidP="002101D9" w:rsidRDefault="002101D9" w14:paraId="1349CED1" w14:noSpellErr="1" w14:textId="688C51B1">
            <w:pPr>
              <w:pStyle w:val="ListParagraph"/>
              <w:numPr>
                <w:ilvl w:val="0"/>
                <w:numId w:val="3"/>
              </w:numPr>
              <w:rPr/>
            </w:pPr>
            <w:r w:rsidR="30B4D690">
              <w:rPr/>
              <w:t>GITHUB – 1 over years’ experience and knowledge on managing project files which involved create respiratory, pull</w:t>
            </w:r>
            <w:r w:rsidR="30B4D690">
              <w:rPr/>
              <w:t>,</w:t>
            </w:r>
            <w:r w:rsidR="30B4D690">
              <w:rPr/>
              <w:t xml:space="preserve"> push</w:t>
            </w:r>
            <w:r w:rsidR="30B4D690">
              <w:rPr/>
              <w:t xml:space="preserve"> and solving file </w:t>
            </w:r>
            <w:r w:rsidR="30B4D690">
              <w:rPr/>
              <w:t>conflicts</w:t>
            </w:r>
            <w:r w:rsidR="30B4D690">
              <w:rPr/>
              <w:t>.</w:t>
            </w:r>
          </w:p>
          <w:p w:rsidR="002101D9" w:rsidP="002101D9" w:rsidRDefault="002101D9" w14:paraId="7CA93802" w14:textId="06EFB33F">
            <w:r>
              <w:t>Mobile Development:</w:t>
            </w:r>
          </w:p>
          <w:p w:rsidR="002101D9" w:rsidP="002101D9" w:rsidRDefault="00AE04FE" w14:paraId="34BC1E53" w14:textId="2EB09056">
            <w:pPr>
              <w:pStyle w:val="ListParagraph"/>
              <w:numPr>
                <w:ilvl w:val="0"/>
                <w:numId w:val="3"/>
              </w:numPr>
            </w:pPr>
            <w:r>
              <w:t>Xamarin Form – 1 over years’ experience and knowledge on creating mobile application under Microsoft platform (Visual Studio).</w:t>
            </w:r>
          </w:p>
          <w:p w:rsidRPr="00A03111" w:rsidR="00A03111" w:rsidP="00A62EEB" w:rsidRDefault="00A03111" w14:paraId="4F7EAF26" w14:textId="77777777"/>
          <w:p w:rsidRPr="00562640" w:rsidR="00605B4F" w:rsidP="00A62EEB" w:rsidRDefault="00605B4F" w14:paraId="56495C77" w14:textId="5E887774">
            <w:pPr>
              <w:rPr>
                <w:b/>
              </w:rPr>
            </w:pPr>
            <w:r w:rsidRPr="00562640">
              <w:rPr>
                <w:b/>
              </w:rPr>
              <w:t xml:space="preserve">Other </w:t>
            </w:r>
            <w:r w:rsidR="00BD2E83">
              <w:rPr>
                <w:b/>
              </w:rPr>
              <w:t>S</w:t>
            </w:r>
            <w:r w:rsidRPr="00562640">
              <w:rPr>
                <w:b/>
              </w:rPr>
              <w:t>kills (Technical)</w:t>
            </w:r>
            <w:r w:rsidR="00BD2E83">
              <w:rPr>
                <w:b/>
              </w:rPr>
              <w:t xml:space="preserve"> Proficiency:</w:t>
            </w:r>
          </w:p>
          <w:p w:rsidRPr="00562640" w:rsidR="00605B4F" w:rsidP="00A62EEB" w:rsidRDefault="00605B4F" w14:paraId="75DB3A62" w14:textId="2540E2A2">
            <w:r w:rsidRPr="00562640">
              <w:t>Microsoft Office Suites</w:t>
            </w:r>
            <w:r w:rsidRPr="00562640" w:rsidR="00173434">
              <w:t xml:space="preserve"> – 8 over years’ experience and knowledge in Words, Excel, PowerPoint. </w:t>
            </w:r>
          </w:p>
          <w:p w:rsidRPr="00562640" w:rsidR="00605B4F" w:rsidP="00A62EEB" w:rsidRDefault="00605B4F" w14:paraId="331FBEDE" w14:textId="77F673DC">
            <w:r w:rsidRPr="00562640">
              <w:t>Adobe Design Suites</w:t>
            </w:r>
            <w:r w:rsidRPr="00562640" w:rsidR="00173434">
              <w:t xml:space="preserve"> – 1 over year</w:t>
            </w:r>
            <w:r w:rsidRPr="00562640" w:rsidR="00B57612">
              <w:t>s’</w:t>
            </w:r>
            <w:r w:rsidRPr="00562640" w:rsidR="00173434">
              <w:t xml:space="preserve"> experience and knowledge in basic photo editing in Photoshop and basic knowledge and experience in video editing.</w:t>
            </w:r>
          </w:p>
          <w:p w:rsidR="00605B4F" w:rsidP="00A62EEB" w:rsidRDefault="00605B4F" w14:paraId="5A9D4352" w14:textId="4A6973A8">
            <w:r w:rsidRPr="00562640">
              <w:t>Windows-based Operating System</w:t>
            </w:r>
            <w:r w:rsidRPr="00562640" w:rsidR="00173434">
              <w:t xml:space="preserve"> – </w:t>
            </w:r>
            <w:r w:rsidRPr="00562640" w:rsidR="00585454">
              <w:t>5</w:t>
            </w:r>
            <w:r w:rsidRPr="00562640" w:rsidR="00173434">
              <w:t xml:space="preserve"> over years’ </w:t>
            </w:r>
            <w:r w:rsidRPr="00562640" w:rsidR="00585454">
              <w:t xml:space="preserve">experience and academic knowledge in </w:t>
            </w:r>
            <w:r w:rsidRPr="00562640" w:rsidR="00C3778E">
              <w:t>setting up and building applications with Window XP, Window 7, Window 10.</w:t>
            </w:r>
          </w:p>
          <w:p w:rsidR="00BD2E83" w:rsidP="00BD2E83" w:rsidRDefault="00BD2E83" w14:paraId="106FFD73" w14:textId="77777777">
            <w:pPr>
              <w:rPr>
                <w:b/>
              </w:rPr>
            </w:pPr>
          </w:p>
          <w:p w:rsidRPr="00562640" w:rsidR="00BD2E83" w:rsidP="00BD2E83" w:rsidRDefault="00BD2E83" w14:paraId="3CE420FB" w14:noSpellErr="1" w14:textId="31EF3DE7">
            <w:pPr>
              <w:rPr>
                <w:b w:val="0"/>
                <w:bCs w:val="0"/>
              </w:rPr>
            </w:pPr>
            <w:r w:rsidRPr="75AAC8D2" w:rsidR="75AAC8D2">
              <w:rPr>
                <w:b w:val="1"/>
                <w:bCs w:val="1"/>
              </w:rPr>
              <w:t>Language Proficiency:</w:t>
            </w:r>
            <w:r w:rsidRPr="75AAC8D2" w:rsidR="75AAC8D2">
              <w:rPr>
                <w:b w:val="1"/>
                <w:bCs w:val="1"/>
              </w:rPr>
              <w:t xml:space="preserve"> </w:t>
            </w:r>
            <w:r w:rsidR="75AAC8D2">
              <w:rPr>
                <w:b w:val="0"/>
                <w:bCs w:val="0"/>
              </w:rPr>
              <w:t>English, Chinese Malay</w:t>
            </w:r>
          </w:p>
          <w:p w:rsidRPr="00F3736C" w:rsidR="0046619D" w:rsidP="75AAC8D2" w:rsidRDefault="0046619D" w14:paraId="4F212FDF" w14:noSpellErr="1" w14:textId="36E05A74">
            <w:pPr>
              <w:pStyle w:val="Normal"/>
            </w:pPr>
          </w:p>
          <w:p w:rsidRPr="00F3736C" w:rsidR="0046619D" w:rsidP="75AAC8D2" w:rsidRDefault="0046619D" w14:paraId="79DB2B1C" w14:noSpellErr="1" w14:textId="6F8FF206">
            <w:pPr>
              <w:pStyle w:val="Normal"/>
            </w:pPr>
          </w:p>
        </w:tc>
      </w:tr>
      <w:tr w:rsidR="00927723" w:rsidTr="30B4D690" w14:paraId="131F36E1" w14:textId="77777777">
        <w:tc>
          <w:tcPr>
            <w:tcW w:w="2160" w:type="dxa"/>
            <w:tcMar/>
          </w:tcPr>
          <w:p w:rsidR="00927723" w:rsidP="002E005D" w:rsidRDefault="00927723" w14:paraId="42044CD6" w14:textId="77777777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7560" w:type="dxa"/>
            <w:tcMar/>
          </w:tcPr>
          <w:p w:rsidR="00927723" w:rsidP="002E005D" w:rsidRDefault="00BE1344" w14:paraId="3A04869C" w14:textId="3593FB5B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Bernd p</w:t>
            </w:r>
            <w:r w:rsidR="00D03331">
              <w:rPr>
                <w:rStyle w:val="Strong"/>
              </w:rPr>
              <w:t>l</w:t>
            </w:r>
            <w:r>
              <w:rPr>
                <w:rStyle w:val="Strong"/>
              </w:rPr>
              <w:t>oder</w:t>
            </w:r>
            <w:r w:rsidR="00D03331">
              <w:rPr>
                <w:rStyle w:val="Strong"/>
              </w:rPr>
              <w:t>er</w:t>
            </w:r>
            <w:r w:rsidR="00927723">
              <w:t xml:space="preserve">, </w:t>
            </w:r>
            <w:r w:rsidR="003F3436">
              <w:t>DR</w:t>
            </w:r>
          </w:p>
          <w:p w:rsidR="00927723" w:rsidP="002E005D" w:rsidRDefault="00BE1344" w14:paraId="5AACD27B" w14:textId="648FE301">
            <w:pPr>
              <w:pStyle w:val="Heading3"/>
            </w:pPr>
            <w:r w:rsidR="75AAC8D2">
              <w:rPr/>
              <w:t>qut</w:t>
            </w:r>
            <w:r w:rsidR="75AAC8D2">
              <w:rPr/>
              <w:t xml:space="preserve"> (Supervisor for</w:t>
            </w:r>
            <w:r w:rsidR="75AAC8D2">
              <w:rPr/>
              <w:t xml:space="preserve"> final year project</w:t>
            </w:r>
            <w:r w:rsidR="75AAC8D2">
              <w:rPr/>
              <w:t>)</w:t>
            </w:r>
          </w:p>
          <w:p w:rsidR="003953E2" w:rsidP="002E005D" w:rsidRDefault="003953E2" w14:paraId="75215ECA" w14:textId="77777777"/>
          <w:p w:rsidR="001C313C" w:rsidP="001C313C" w:rsidRDefault="000A05A2" w14:paraId="75E4284C" w14:textId="64870EBF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Tang yang tze</w:t>
            </w:r>
            <w:r w:rsidR="001C313C">
              <w:t>, DR</w:t>
            </w:r>
          </w:p>
          <w:p w:rsidR="001C313C" w:rsidP="001C313C" w:rsidRDefault="001C313C" w14:paraId="4CEAEE0F" w14:textId="0F225574">
            <w:pPr>
              <w:pStyle w:val="Heading3"/>
            </w:pPr>
            <w:r>
              <w:t>INTI COllege (</w:t>
            </w:r>
            <w:r w:rsidR="00CD7F99">
              <w:t>head of programme</w:t>
            </w:r>
            <w:r>
              <w:t>)</w:t>
            </w:r>
          </w:p>
          <w:p w:rsidR="001C313C" w:rsidP="001C313C" w:rsidRDefault="001C313C" w14:paraId="16D38BC8" w14:textId="577CBB73"/>
          <w:p w:rsidR="003953E2" w:rsidP="002E005D" w:rsidRDefault="003953E2" w14:paraId="12AB081B" w14:textId="77777777"/>
          <w:p w:rsidR="00C01B40" w:rsidP="00C01B40" w:rsidRDefault="00C01B40" w14:paraId="1FA9FAC2" w14:textId="7560685A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melvin tan</w:t>
            </w:r>
            <w:r>
              <w:t>, MR</w:t>
            </w:r>
          </w:p>
          <w:p w:rsidR="00C01B40" w:rsidP="00C01B40" w:rsidRDefault="00C01B40" w14:paraId="570598A0" w14:textId="005EA113">
            <w:pPr>
              <w:pStyle w:val="Heading3"/>
            </w:pPr>
            <w:r w:rsidR="75AAC8D2">
              <w:rPr/>
              <w:t>inti college (iics toastmaster international formal president)</w:t>
            </w:r>
          </w:p>
          <w:p w:rsidR="00C01B40" w:rsidP="00C01B40" w:rsidRDefault="00C01B40" w14:paraId="68F7C35D" w14:textId="163267E2"/>
          <w:p w:rsidR="00C01B40" w:rsidP="00C01B40" w:rsidRDefault="00C01B40" w14:paraId="40CBC949" w14:textId="7144271D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Jason chia</w:t>
            </w:r>
            <w:r>
              <w:t>, DR</w:t>
            </w:r>
          </w:p>
          <w:p w:rsidR="00C01B40" w:rsidP="00C01B40" w:rsidRDefault="00F942B6" w14:paraId="64F5CA7C" w14:textId="3E3C3020">
            <w:pPr>
              <w:pStyle w:val="Heading3"/>
            </w:pPr>
            <w:r w:rsidR="75AAC8D2">
              <w:rPr/>
              <w:t>QUT Hope church pastoral leader (Campus christian movement</w:t>
            </w:r>
            <w:r w:rsidR="75AAC8D2">
              <w:rPr/>
              <w:t>)</w:t>
            </w:r>
          </w:p>
          <w:p w:rsidR="00CD7F99" w:rsidP="00C01B40" w:rsidRDefault="00CD7F99" w14:paraId="52623DB0" w14:textId="7D626CD2"/>
          <w:p w:rsidR="00CD7F99" w:rsidP="00CD7F99" w:rsidRDefault="00CD7F99" w14:paraId="4F7A243E" w14:textId="29C0C36F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leong siok jen</w:t>
            </w:r>
            <w:r>
              <w:t>, ms</w:t>
            </w:r>
          </w:p>
          <w:p w:rsidR="00CD7F99" w:rsidP="00CD7F99" w:rsidRDefault="00CD7F99" w14:paraId="1BCD50A4" w14:textId="1BE31B2A">
            <w:pPr>
              <w:pStyle w:val="Heading3"/>
            </w:pPr>
            <w:r w:rsidR="75AAC8D2">
              <w:rPr/>
              <w:t>inti college (final year project supervisor)</w:t>
            </w:r>
          </w:p>
          <w:p w:rsidR="00CD7F99" w:rsidP="00C01B40" w:rsidRDefault="00CD7F99" w14:paraId="43F5BCF5" w14:textId="77777777"/>
          <w:p w:rsidR="00DE1DA9" w:rsidP="00C01B40" w:rsidRDefault="00DE1DA9" w14:paraId="0B35FC76" w14:noSpellErr="1" w14:textId="3E011205">
            <w:r w:rsidRPr="75AAC8D2" w:rsidR="75AAC8D2">
              <w:rPr>
                <w:b w:val="1"/>
                <w:bCs w:val="1"/>
                <w:u w:val="single"/>
              </w:rPr>
              <w:t xml:space="preserve">For further </w:t>
            </w:r>
            <w:r w:rsidRPr="75AAC8D2" w:rsidR="75AAC8D2">
              <w:rPr>
                <w:b w:val="1"/>
                <w:bCs w:val="1"/>
                <w:u w:val="single"/>
              </w:rPr>
              <w:t>enquiries</w:t>
            </w:r>
            <w:r w:rsidRPr="75AAC8D2" w:rsidR="75AAC8D2">
              <w:rPr>
                <w:b w:val="1"/>
                <w:bCs w:val="1"/>
                <w:u w:val="single"/>
              </w:rPr>
              <w:t>, please contact me.</w:t>
            </w:r>
          </w:p>
          <w:p w:rsidR="00C01B40" w:rsidP="008C0B3B" w:rsidRDefault="00C01B40" w14:paraId="3313A149" w14:textId="2DBBA4B9"/>
        </w:tc>
      </w:tr>
    </w:tbl>
    <w:p w:rsidR="002E005D" w:rsidRDefault="002E005D" w14:paraId="2F89028C" w14:textId="77777777"/>
    <w:sectPr w:rsidR="002E005D">
      <w:footerReference w:type="default" r:id="rId9"/>
      <w:pgSz w:w="12240" w:h="15840" w:orient="portrait"/>
      <w:pgMar w:top="1512" w:right="1584" w:bottom="432" w:left="936" w:header="720" w:footer="720" w:gutter="0"/>
      <w:cols w:space="720"/>
      <w:titlePg/>
      <w:docGrid w:linePitch="360"/>
      <w:headerReference w:type="default" r:id="R08cef51af9a04c71"/>
      <w:headerReference w:type="first" r:id="R72d43a68953f4937"/>
      <w:footerReference w:type="first" r:id="R9dd87db12af34de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16A" w:rsidP="00927723" w:rsidRDefault="0028216A" w14:paraId="473784EC" w14:textId="77777777">
      <w:pPr>
        <w:spacing w:after="0" w:line="240" w:lineRule="auto"/>
      </w:pPr>
      <w:r>
        <w:separator/>
      </w:r>
    </w:p>
  </w:endnote>
  <w:endnote w:type="continuationSeparator" w:id="0">
    <w:p w:rsidR="0028216A" w:rsidP="00927723" w:rsidRDefault="0028216A" w14:paraId="087965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32C" w:rsidRDefault="007E232C" w14:paraId="137A1602" w14:textId="57691BD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F4A22">
      <w:rPr>
        <w:noProof/>
      </w:rPr>
      <w:t>6</w:t>
    </w:r>
    <w: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75AAC8D2" w:rsidTr="75AAC8D2" w14:paraId="295FFA91">
      <w:tc>
        <w:tcPr>
          <w:tcW w:w="3240" w:type="dxa"/>
          <w:tcMar/>
        </w:tcPr>
        <w:p w:rsidR="75AAC8D2" w:rsidP="75AAC8D2" w:rsidRDefault="75AAC8D2" w14:paraId="7E60C267" w14:textId="0C10B492">
          <w:pPr>
            <w:pStyle w:val="Header"/>
            <w:bidi w:val="0"/>
            <w:ind w:left="-115"/>
            <w:jc w:val="left"/>
          </w:pPr>
        </w:p>
      </w:tc>
      <w:tc>
        <w:tcPr>
          <w:tcW w:w="3240" w:type="dxa"/>
          <w:tcMar/>
        </w:tcPr>
        <w:p w:rsidR="75AAC8D2" w:rsidP="75AAC8D2" w:rsidRDefault="75AAC8D2" w14:paraId="6D2E9CE7" w14:textId="2C454422">
          <w:pPr>
            <w:pStyle w:val="Header"/>
            <w:bidi w:val="0"/>
            <w:jc w:val="center"/>
          </w:pPr>
        </w:p>
      </w:tc>
      <w:tc>
        <w:tcPr>
          <w:tcW w:w="3240" w:type="dxa"/>
          <w:tcMar/>
        </w:tcPr>
        <w:p w:rsidR="75AAC8D2" w:rsidP="75AAC8D2" w:rsidRDefault="75AAC8D2" w14:paraId="2A26F40B" w14:textId="03D35C7A">
          <w:pPr>
            <w:pStyle w:val="Header"/>
            <w:bidi w:val="0"/>
            <w:ind w:right="-115"/>
            <w:jc w:val="right"/>
          </w:pPr>
        </w:p>
      </w:tc>
    </w:tr>
  </w:tbl>
  <w:p w:rsidR="75AAC8D2" w:rsidP="75AAC8D2" w:rsidRDefault="75AAC8D2" w14:paraId="3F92AA03" w14:textId="490E7D5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16A" w:rsidP="00927723" w:rsidRDefault="0028216A" w14:paraId="22770B95" w14:textId="77777777">
      <w:pPr>
        <w:spacing w:after="0" w:line="240" w:lineRule="auto"/>
      </w:pPr>
      <w:r>
        <w:separator/>
      </w:r>
    </w:p>
  </w:footnote>
  <w:footnote w:type="continuationSeparator" w:id="0">
    <w:p w:rsidR="0028216A" w:rsidP="00927723" w:rsidRDefault="0028216A" w14:paraId="55F086C4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75AAC8D2" w:rsidTr="75AAC8D2" w14:paraId="2C3CD353">
      <w:tc>
        <w:tcPr>
          <w:tcW w:w="3240" w:type="dxa"/>
          <w:tcMar/>
        </w:tcPr>
        <w:p w:rsidR="75AAC8D2" w:rsidP="75AAC8D2" w:rsidRDefault="75AAC8D2" w14:paraId="34AFB2AA" w14:textId="423EA971">
          <w:pPr>
            <w:pStyle w:val="Header"/>
            <w:bidi w:val="0"/>
            <w:ind w:left="-115"/>
            <w:jc w:val="left"/>
          </w:pPr>
        </w:p>
      </w:tc>
      <w:tc>
        <w:tcPr>
          <w:tcW w:w="3240" w:type="dxa"/>
          <w:tcMar/>
        </w:tcPr>
        <w:p w:rsidR="75AAC8D2" w:rsidP="75AAC8D2" w:rsidRDefault="75AAC8D2" w14:paraId="7D5FB50F" w14:textId="39BE59C3">
          <w:pPr>
            <w:pStyle w:val="Header"/>
            <w:bidi w:val="0"/>
            <w:jc w:val="center"/>
          </w:pPr>
        </w:p>
      </w:tc>
      <w:tc>
        <w:tcPr>
          <w:tcW w:w="3240" w:type="dxa"/>
          <w:tcMar/>
        </w:tcPr>
        <w:p w:rsidR="75AAC8D2" w:rsidP="75AAC8D2" w:rsidRDefault="75AAC8D2" w14:paraId="2580ED8C" w14:textId="1AFE14C6">
          <w:pPr>
            <w:pStyle w:val="Header"/>
            <w:bidi w:val="0"/>
            <w:ind w:right="-115"/>
            <w:jc w:val="right"/>
          </w:pPr>
        </w:p>
      </w:tc>
    </w:tr>
  </w:tbl>
  <w:p w:rsidR="75AAC8D2" w:rsidP="75AAC8D2" w:rsidRDefault="75AAC8D2" w14:paraId="1C778277" w14:textId="28F6E2D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75AAC8D2" w:rsidTr="75AAC8D2" w14:paraId="69BA198D">
      <w:tc>
        <w:tcPr>
          <w:tcW w:w="3240" w:type="dxa"/>
          <w:tcMar/>
        </w:tcPr>
        <w:p w:rsidR="75AAC8D2" w:rsidP="75AAC8D2" w:rsidRDefault="75AAC8D2" w14:paraId="5D88E0A1" w14:textId="27D48399">
          <w:pPr>
            <w:pStyle w:val="Header"/>
            <w:bidi w:val="0"/>
            <w:ind w:left="-115"/>
            <w:jc w:val="left"/>
          </w:pPr>
        </w:p>
      </w:tc>
      <w:tc>
        <w:tcPr>
          <w:tcW w:w="3240" w:type="dxa"/>
          <w:tcMar/>
        </w:tcPr>
        <w:p w:rsidR="75AAC8D2" w:rsidP="75AAC8D2" w:rsidRDefault="75AAC8D2" w14:paraId="5013B7BA" w14:textId="6E4C382F">
          <w:pPr>
            <w:pStyle w:val="Header"/>
            <w:bidi w:val="0"/>
            <w:jc w:val="center"/>
          </w:pPr>
        </w:p>
      </w:tc>
      <w:tc>
        <w:tcPr>
          <w:tcW w:w="3240" w:type="dxa"/>
          <w:tcMar/>
        </w:tcPr>
        <w:p w:rsidR="75AAC8D2" w:rsidP="75AAC8D2" w:rsidRDefault="75AAC8D2" w14:paraId="01128DEC" w14:textId="01318532">
          <w:pPr>
            <w:pStyle w:val="Header"/>
            <w:bidi w:val="0"/>
            <w:ind w:right="-115"/>
            <w:jc w:val="right"/>
          </w:pPr>
        </w:p>
      </w:tc>
    </w:tr>
  </w:tbl>
  <w:p w:rsidR="75AAC8D2" w:rsidP="75AAC8D2" w:rsidRDefault="75AAC8D2" w14:paraId="4C618895" w14:textId="6BCBB87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FA66C9"/>
    <w:multiLevelType w:val="hybridMultilevel"/>
    <w:tmpl w:val="C80C2CCA"/>
    <w:lvl w:ilvl="0" w:tplc="A6C4580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19423F"/>
    <w:multiLevelType w:val="hybridMultilevel"/>
    <w:tmpl w:val="A882F8CE"/>
    <w:lvl w:ilvl="0" w:tplc="5258688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2F7A87"/>
    <w:multiLevelType w:val="hybridMultilevel"/>
    <w:tmpl w:val="E224F97C"/>
    <w:lvl w:ilvl="0" w:tplc="A9C6B420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510C90"/>
    <w:multiLevelType w:val="hybridMultilevel"/>
    <w:tmpl w:val="13E48EEA"/>
    <w:lvl w:ilvl="0" w:tplc="62F27A74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B72553"/>
    <w:multiLevelType w:val="hybridMultilevel"/>
    <w:tmpl w:val="EE98BBD4"/>
    <w:lvl w:ilvl="0" w:tplc="7F92A10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D3394C"/>
    <w:multiLevelType w:val="hybridMultilevel"/>
    <w:tmpl w:val="237E20B8"/>
    <w:lvl w:ilvl="0" w:tplc="37A8A792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679E6CEB"/>
    <w:multiLevelType w:val="hybridMultilevel"/>
    <w:tmpl w:val="C37C01C2"/>
    <w:lvl w:ilvl="0" w:tplc="0388F2F2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CA3F80"/>
    <w:multiLevelType w:val="hybridMultilevel"/>
    <w:tmpl w:val="7B5E65E6"/>
    <w:lvl w:ilvl="0" w:tplc="5D2E26D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F23766"/>
    <w:multiLevelType w:val="hybridMultilevel"/>
    <w:tmpl w:val="B706F36A"/>
    <w:lvl w:ilvl="0" w:tplc="B492D28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344"/>
    <w:rsid w:val="000102A5"/>
    <w:rsid w:val="0001277F"/>
    <w:rsid w:val="00031BE0"/>
    <w:rsid w:val="000A05A2"/>
    <w:rsid w:val="000A1382"/>
    <w:rsid w:val="000C029E"/>
    <w:rsid w:val="000C0464"/>
    <w:rsid w:val="000C3AC8"/>
    <w:rsid w:val="00127165"/>
    <w:rsid w:val="00164C7A"/>
    <w:rsid w:val="00173434"/>
    <w:rsid w:val="001A15A2"/>
    <w:rsid w:val="001C313C"/>
    <w:rsid w:val="001F4A22"/>
    <w:rsid w:val="002101D9"/>
    <w:rsid w:val="00233D1D"/>
    <w:rsid w:val="002401FE"/>
    <w:rsid w:val="00250383"/>
    <w:rsid w:val="0028216A"/>
    <w:rsid w:val="00293B83"/>
    <w:rsid w:val="00293D52"/>
    <w:rsid w:val="002A0578"/>
    <w:rsid w:val="002B177E"/>
    <w:rsid w:val="002C11B5"/>
    <w:rsid w:val="002C2EAA"/>
    <w:rsid w:val="002C3D5D"/>
    <w:rsid w:val="002D02AF"/>
    <w:rsid w:val="002D6974"/>
    <w:rsid w:val="002E005D"/>
    <w:rsid w:val="002F243F"/>
    <w:rsid w:val="002F51AC"/>
    <w:rsid w:val="00307ABD"/>
    <w:rsid w:val="003231D6"/>
    <w:rsid w:val="00334153"/>
    <w:rsid w:val="00345A65"/>
    <w:rsid w:val="003953E2"/>
    <w:rsid w:val="00395898"/>
    <w:rsid w:val="003A0B2B"/>
    <w:rsid w:val="003B4E08"/>
    <w:rsid w:val="003F3436"/>
    <w:rsid w:val="00407A98"/>
    <w:rsid w:val="00437DCA"/>
    <w:rsid w:val="0046619D"/>
    <w:rsid w:val="00477950"/>
    <w:rsid w:val="00481808"/>
    <w:rsid w:val="00487A63"/>
    <w:rsid w:val="00497265"/>
    <w:rsid w:val="004A22E4"/>
    <w:rsid w:val="004C1585"/>
    <w:rsid w:val="004C4568"/>
    <w:rsid w:val="004E6EF5"/>
    <w:rsid w:val="005232D8"/>
    <w:rsid w:val="00535DEA"/>
    <w:rsid w:val="00555606"/>
    <w:rsid w:val="00561426"/>
    <w:rsid w:val="00562640"/>
    <w:rsid w:val="005675A6"/>
    <w:rsid w:val="00577720"/>
    <w:rsid w:val="00585454"/>
    <w:rsid w:val="005A5CE6"/>
    <w:rsid w:val="005C523D"/>
    <w:rsid w:val="005D34F9"/>
    <w:rsid w:val="00604127"/>
    <w:rsid w:val="006043C0"/>
    <w:rsid w:val="00605B4F"/>
    <w:rsid w:val="00640593"/>
    <w:rsid w:val="0066672E"/>
    <w:rsid w:val="006A3CE7"/>
    <w:rsid w:val="006C41F9"/>
    <w:rsid w:val="006D5015"/>
    <w:rsid w:val="006F7893"/>
    <w:rsid w:val="00704772"/>
    <w:rsid w:val="00725D09"/>
    <w:rsid w:val="00727FCC"/>
    <w:rsid w:val="00737CB6"/>
    <w:rsid w:val="007648A8"/>
    <w:rsid w:val="007B1669"/>
    <w:rsid w:val="007C17DF"/>
    <w:rsid w:val="007C59C8"/>
    <w:rsid w:val="007E232C"/>
    <w:rsid w:val="007E5A56"/>
    <w:rsid w:val="0080227A"/>
    <w:rsid w:val="00804E02"/>
    <w:rsid w:val="00830AAA"/>
    <w:rsid w:val="008502C1"/>
    <w:rsid w:val="008A0EC1"/>
    <w:rsid w:val="008C0B3B"/>
    <w:rsid w:val="008E4084"/>
    <w:rsid w:val="00927723"/>
    <w:rsid w:val="00935033"/>
    <w:rsid w:val="00956B8B"/>
    <w:rsid w:val="00970071"/>
    <w:rsid w:val="009877E2"/>
    <w:rsid w:val="009B4301"/>
    <w:rsid w:val="009C2939"/>
    <w:rsid w:val="009C4332"/>
    <w:rsid w:val="009D717C"/>
    <w:rsid w:val="009E03C0"/>
    <w:rsid w:val="00A03111"/>
    <w:rsid w:val="00A53596"/>
    <w:rsid w:val="00A62EEB"/>
    <w:rsid w:val="00A65719"/>
    <w:rsid w:val="00AA4325"/>
    <w:rsid w:val="00AE04FE"/>
    <w:rsid w:val="00AF62CB"/>
    <w:rsid w:val="00B006BF"/>
    <w:rsid w:val="00B04438"/>
    <w:rsid w:val="00B12997"/>
    <w:rsid w:val="00B17081"/>
    <w:rsid w:val="00B17EF8"/>
    <w:rsid w:val="00B50C46"/>
    <w:rsid w:val="00B57612"/>
    <w:rsid w:val="00BD2A61"/>
    <w:rsid w:val="00BD2E83"/>
    <w:rsid w:val="00BD58BA"/>
    <w:rsid w:val="00BE1344"/>
    <w:rsid w:val="00BE75F5"/>
    <w:rsid w:val="00BF75AE"/>
    <w:rsid w:val="00C01B40"/>
    <w:rsid w:val="00C15254"/>
    <w:rsid w:val="00C209C5"/>
    <w:rsid w:val="00C23E8D"/>
    <w:rsid w:val="00C31A1B"/>
    <w:rsid w:val="00C374A5"/>
    <w:rsid w:val="00C3778E"/>
    <w:rsid w:val="00C5513F"/>
    <w:rsid w:val="00C83A0F"/>
    <w:rsid w:val="00CB5A76"/>
    <w:rsid w:val="00CD7F99"/>
    <w:rsid w:val="00D03331"/>
    <w:rsid w:val="00D36BED"/>
    <w:rsid w:val="00D45C7F"/>
    <w:rsid w:val="00D7264D"/>
    <w:rsid w:val="00D83E02"/>
    <w:rsid w:val="00D924F8"/>
    <w:rsid w:val="00DA4D5C"/>
    <w:rsid w:val="00DD395F"/>
    <w:rsid w:val="00DE1DA9"/>
    <w:rsid w:val="00DE4CC1"/>
    <w:rsid w:val="00E21548"/>
    <w:rsid w:val="00E32782"/>
    <w:rsid w:val="00E50D7A"/>
    <w:rsid w:val="00E55426"/>
    <w:rsid w:val="00E577D4"/>
    <w:rsid w:val="00E6691D"/>
    <w:rsid w:val="00E75650"/>
    <w:rsid w:val="00EC5467"/>
    <w:rsid w:val="00EE3776"/>
    <w:rsid w:val="00F03AB0"/>
    <w:rsid w:val="00F05C46"/>
    <w:rsid w:val="00F132C7"/>
    <w:rsid w:val="00F31C06"/>
    <w:rsid w:val="00F3736C"/>
    <w:rsid w:val="00F43067"/>
    <w:rsid w:val="00F43658"/>
    <w:rsid w:val="00F86091"/>
    <w:rsid w:val="00F86DBA"/>
    <w:rsid w:val="00F942B6"/>
    <w:rsid w:val="00FA57D1"/>
    <w:rsid w:val="00FE73EA"/>
    <w:rsid w:val="30B4D690"/>
    <w:rsid w:val="75AAC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49AD"/>
  <w15:docId w15:val="{54C117A2-D533-4CA4-ADF5-A561BCFA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color="5B9BD5" w:themeColor="accent1" w:sz="8" w:space="4"/>
      </w:pBdr>
      <w:spacing w:after="0" w:line="240" w:lineRule="auto"/>
      <w:jc w:val="right"/>
      <w:outlineLvl w:val="0"/>
    </w:pPr>
    <w:rPr>
      <w:b/>
      <w:bCs/>
      <w:caps/>
      <w:color w:val="2E74B5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E74B5" w:themeColor="accent1" w:themeShade="BF"/>
      <w:kern w:val="20"/>
      <w:lang w:eastAsia="ja-JP"/>
    </w:rPr>
  </w:style>
  <w:style w:type="character" w:styleId="Heading2Char" w:customStyle="1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styleId="Heading3Char" w:customStyle="1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E74B5" w:themeColor="accent1" w:themeShade="BF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E74B5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2E74B5" w:themeColor="accent1" w:themeShade="BF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927723"/>
    <w:rPr>
      <w:rFonts w:asciiTheme="majorHAnsi" w:hAnsiTheme="majorHAnsi" w:eastAsiaTheme="majorEastAsia" w:cstheme="majorBidi"/>
      <w:caps/>
      <w:color w:val="2E74B5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567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05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2E005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373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3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65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436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65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36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3658"/>
    <w:rPr>
      <w:rFonts w:ascii="Tahoma" w:hAnsi="Tahoma" w:cs="Tahoma"/>
      <w:sz w:val="16"/>
      <w:szCs w:val="16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A6571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972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leongcp93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/word/header.xml" Id="R08cef51af9a04c71" /><Relationship Type="http://schemas.openxmlformats.org/officeDocument/2006/relationships/header" Target="/word/header2.xml" Id="R72d43a68953f4937" /><Relationship Type="http://schemas.openxmlformats.org/officeDocument/2006/relationships/footer" Target="/word/footer2.xml" Id="R9dd87db12af34de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8036A-ECC1-440B-9E6E-38A0EE1CE6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Basic resume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ping ping</lastModifiedBy>
  <revision>10</revision>
  <dcterms:created xsi:type="dcterms:W3CDTF">2018-02-21T03:54:00.0000000Z</dcterms:created>
  <dcterms:modified xsi:type="dcterms:W3CDTF">2018-04-11T04:13:42.0435891Z</dcterms:modified>
</coreProperties>
</file>